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32CF7" w:rsidRPr="00594540" w:rsidTr="00D32CF7">
        <w:trPr>
          <w:trHeight w:val="2880"/>
          <w:jc w:val="center"/>
        </w:trPr>
        <w:tc>
          <w:tcPr>
            <w:tcW w:w="5000" w:type="pct"/>
            <w:hideMark/>
          </w:tcPr>
          <w:p w:rsidR="00D32CF7" w:rsidRPr="00802102" w:rsidRDefault="00D32CF7">
            <w:pPr>
              <w:pStyle w:val="aa"/>
              <w:jc w:val="center"/>
              <w:rPr>
                <w:rFonts w:ascii="宋体" w:hAnsi="宋体" w:cs="Times New Roman"/>
                <w:caps/>
              </w:rPr>
            </w:pPr>
          </w:p>
        </w:tc>
      </w:tr>
      <w:tr w:rsidR="00D32CF7" w:rsidRPr="00594540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:rsidR="00D32CF7" w:rsidRPr="00802102" w:rsidRDefault="00E251C1" w:rsidP="00E251C1">
            <w:pPr>
              <w:pStyle w:val="aa"/>
              <w:jc w:val="center"/>
              <w:rPr>
                <w:rFonts w:ascii="宋体" w:hAnsi="宋体" w:hint="eastAsia"/>
                <w:b/>
                <w:bCs/>
                <w:i/>
                <w:iCs/>
                <w:strike/>
                <w:u w:val="single"/>
              </w:rPr>
            </w:pPr>
            <w:r w:rsidRPr="00802102">
              <w:rPr>
                <w:rFonts w:ascii="宋体" w:hAnsi="宋体" w:hint="eastAsia"/>
                <w:b/>
                <w:bCs/>
                <w:i/>
                <w:iCs/>
                <w:strike/>
                <w:sz w:val="40"/>
                <w:szCs w:val="40"/>
                <w:u w:val="single"/>
              </w:rPr>
              <w:t>需求规格说明</w:t>
            </w:r>
          </w:p>
        </w:tc>
      </w:tr>
      <w:tr w:rsidR="00D32CF7" w:rsidRPr="00594540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:rsidR="00D32CF7" w:rsidRPr="00802102" w:rsidRDefault="00D32CF7">
            <w:pPr>
              <w:pStyle w:val="aa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32CF7" w:rsidRPr="00594540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:rsidR="0037577B" w:rsidRPr="00802102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hAnsi="宋体"/>
                <w:b/>
                <w:bCs/>
                <w:sz w:val="32"/>
              </w:rPr>
            </w:pPr>
            <w:r w:rsidRPr="00802102">
              <w:rPr>
                <w:rFonts w:ascii="宋体" w:hAnsi="宋体" w:hint="eastAsia"/>
                <w:b/>
                <w:bCs/>
                <w:sz w:val="32"/>
                <w:highlight w:val="yellow"/>
              </w:rPr>
              <w:t>编写</w:t>
            </w:r>
            <w:r w:rsidRPr="00802102">
              <w:rPr>
                <w:rFonts w:ascii="宋体" w:hAnsi="宋体" w:hint="eastAsia"/>
                <w:b/>
                <w:bCs/>
                <w:sz w:val="32"/>
              </w:rPr>
              <w:t>：</w:t>
            </w:r>
            <w:r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 </w:t>
            </w:r>
            <w:r w:rsidR="004D5A5B" w:rsidRPr="00802102">
              <w:rPr>
                <w:rFonts w:ascii="宋体" w:hAnsi="宋体" w:hint="eastAsia"/>
                <w:b/>
                <w:bCs/>
                <w:sz w:val="32"/>
                <w:u w:val="single"/>
              </w:rPr>
              <w:t>何铁科</w:t>
            </w:r>
            <w:r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:rsidR="0037577B" w:rsidRPr="00802102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hAnsi="宋体"/>
                <w:b/>
                <w:bCs/>
                <w:sz w:val="32"/>
              </w:rPr>
            </w:pPr>
            <w:r w:rsidRPr="00802102">
              <w:rPr>
                <w:rFonts w:ascii="宋体" w:hAnsi="宋体" w:hint="eastAsia"/>
                <w:b/>
                <w:bCs/>
                <w:sz w:val="32"/>
                <w:shd w:val="pct15" w:color="auto" w:fill="FFFFFF"/>
              </w:rPr>
              <w:t>审核</w:t>
            </w:r>
            <w:r w:rsidRPr="00802102">
              <w:rPr>
                <w:rFonts w:ascii="宋体" w:hAnsi="宋体" w:hint="eastAsia"/>
                <w:b/>
                <w:bCs/>
                <w:sz w:val="32"/>
              </w:rPr>
              <w:t>：</w:t>
            </w:r>
            <w:r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  </w:t>
            </w:r>
            <w:r w:rsidR="004D5A5B" w:rsidRPr="00802102">
              <w:rPr>
                <w:rFonts w:ascii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</w:t>
            </w:r>
            <w:r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:rsidR="00D32CF7" w:rsidRPr="00802102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hAnsi="宋体"/>
                <w:b/>
                <w:bCs/>
              </w:rPr>
            </w:pPr>
            <w:r w:rsidRPr="00802102">
              <w:rPr>
                <w:rFonts w:ascii="宋体" w:hAnsi="宋体" w:hint="eastAsia"/>
                <w:b/>
                <w:bCs/>
                <w:color w:val="FF0000"/>
                <w:sz w:val="32"/>
                <w:u w:val="double"/>
              </w:rPr>
              <w:t>批准</w:t>
            </w:r>
            <w:r w:rsidRPr="00802102">
              <w:rPr>
                <w:rFonts w:ascii="宋体" w:hAnsi="宋体" w:hint="eastAsia"/>
                <w:b/>
                <w:bCs/>
                <w:sz w:val="32"/>
              </w:rPr>
              <w:t>：</w:t>
            </w:r>
            <w:r w:rsidR="00136F9C"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</w:t>
            </w:r>
            <w:r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</w:t>
            </w:r>
            <w:r w:rsidR="004D5A5B" w:rsidRPr="00802102">
              <w:rPr>
                <w:rFonts w:ascii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</w:t>
            </w:r>
            <w:r w:rsidR="00136F9C" w:rsidRPr="00802102">
              <w:rPr>
                <w:rFonts w:ascii="宋体" w:hAnsi="宋体"/>
                <w:b/>
                <w:bCs/>
                <w:sz w:val="32"/>
                <w:u w:val="single"/>
              </w:rPr>
              <w:t xml:space="preserve">          </w:t>
            </w:r>
          </w:p>
        </w:tc>
      </w:tr>
    </w:tbl>
    <w:p w:rsidR="00D32CF7" w:rsidRPr="00802102" w:rsidRDefault="00327DF0" w:rsidP="00E4158D">
      <w:pPr>
        <w:ind w:firstLine="480"/>
        <w:rPr>
          <w:rFonts w:ascii="宋体" w:hAnsi="宋体"/>
        </w:rPr>
      </w:pPr>
      <w:r w:rsidRPr="00802102">
        <w:rPr>
          <w:rFonts w:ascii="宋体" w:hAnsi="宋体" w:hint="eastAsia"/>
        </w:rPr>
        <w:t>从倒数第三</w:t>
      </w:r>
    </w:p>
    <w:p w:rsidR="00327DF0" w:rsidRPr="00802102" w:rsidRDefault="00327DF0" w:rsidP="00E4158D">
      <w:pPr>
        <w:ind w:firstLine="480"/>
        <w:rPr>
          <w:rFonts w:ascii="宋体" w:hAnsi="宋体" w:hint="eastAsia"/>
        </w:rPr>
      </w:pPr>
      <w:r w:rsidRPr="00802102">
        <w:rPr>
          <w:rFonts w:ascii="宋体" w:hAnsi="宋体" w:hint="eastAsia"/>
        </w:rPr>
        <w:t>水电费</w:t>
      </w:r>
    </w:p>
    <w:p w:rsidR="00183505" w:rsidRPr="00802102" w:rsidRDefault="00327DF0" w:rsidP="00E4158D">
      <w:pPr>
        <w:ind w:firstLine="480"/>
        <w:rPr>
          <w:rFonts w:ascii="宋体" w:hAnsi="宋体"/>
        </w:rPr>
      </w:pPr>
      <w:r w:rsidRPr="00802102">
        <w:rPr>
          <w:rFonts w:ascii="宋体" w:hAnsi="宋体" w:hint="eastAsia"/>
        </w:rPr>
        <w:t>是打发点</w:t>
      </w:r>
    </w:p>
    <w:p w:rsidR="00183505" w:rsidRPr="00802102" w:rsidRDefault="00327DF0" w:rsidP="00E4158D">
      <w:pPr>
        <w:ind w:firstLine="480"/>
        <w:rPr>
          <w:rFonts w:ascii="宋体" w:hAnsi="宋体"/>
        </w:rPr>
      </w:pPr>
      <w:r w:rsidRPr="00802102">
        <w:rPr>
          <w:rFonts w:ascii="宋体" w:hAnsi="宋体" w:hint="eastAsia"/>
        </w:rPr>
        <w:t>阿斯蒂芬</w:t>
      </w: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/>
        </w:rPr>
      </w:pPr>
    </w:p>
    <w:p w:rsidR="00183505" w:rsidRPr="00594540" w:rsidRDefault="00183505" w:rsidP="00E4158D">
      <w:pPr>
        <w:ind w:firstLine="480"/>
        <w:rPr>
          <w:rFonts w:ascii="宋体" w:hAnsi="宋体" w:hint="eastAsia"/>
        </w:rPr>
      </w:pPr>
    </w:p>
    <w:p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F13229">
        <w:rPr>
          <w:rFonts w:ascii="宋体" w:hAnsi="宋体" w:hint="eastAsia"/>
          <w:b/>
          <w:sz w:val="36"/>
          <w:highlight w:val="yellow"/>
        </w:rPr>
        <w:t>软件工程与软件评测事业部研发部</w:t>
      </w:r>
    </w:p>
    <w:p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594540">
        <w:rPr>
          <w:rFonts w:ascii="宋体" w:hAnsi="宋体" w:hint="eastAsia"/>
          <w:b/>
          <w:sz w:val="36"/>
        </w:rPr>
        <w:t>二〇二〇年</w:t>
      </w:r>
      <w:r w:rsidR="004D5A5B" w:rsidRPr="00802102">
        <w:rPr>
          <w:b/>
          <w:sz w:val="36"/>
        </w:rPr>
        <w:t>4</w:t>
      </w:r>
      <w:r w:rsidRPr="00802102">
        <w:rPr>
          <w:b/>
          <w:sz w:val="36"/>
        </w:rPr>
        <w:t>月</w:t>
      </w:r>
      <w:r w:rsidR="001B0A18" w:rsidRPr="00802102">
        <w:rPr>
          <w:b/>
          <w:sz w:val="36"/>
        </w:rPr>
        <w:t>1</w:t>
      </w:r>
      <w:r w:rsidR="004D5A5B" w:rsidRPr="00802102">
        <w:rPr>
          <w:b/>
          <w:sz w:val="36"/>
        </w:rPr>
        <w:t>6</w:t>
      </w:r>
      <w:r w:rsidRPr="00594540">
        <w:rPr>
          <w:rFonts w:ascii="宋体" w:hAnsi="宋体" w:hint="eastAsia"/>
          <w:b/>
          <w:sz w:val="36"/>
        </w:rPr>
        <w:t>日</w:t>
      </w:r>
    </w:p>
    <w:p w:rsidR="00BB011C" w:rsidRPr="00594540" w:rsidRDefault="00BB011C" w:rsidP="00E4158D">
      <w:pPr>
        <w:ind w:firstLine="480"/>
        <w:rPr>
          <w:rFonts w:ascii="宋体" w:hAnsi="宋体"/>
        </w:rPr>
      </w:pPr>
    </w:p>
    <w:p w:rsidR="009B0730" w:rsidRPr="00594540" w:rsidRDefault="009B0730" w:rsidP="007F0563">
      <w:pPr>
        <w:ind w:firstLine="1040"/>
        <w:jc w:val="center"/>
        <w:rPr>
          <w:rFonts w:ascii="宋体" w:hAnsi="宋体"/>
          <w:sz w:val="52"/>
        </w:rPr>
        <w:sectPr w:rsidR="009B0730" w:rsidRPr="00594540" w:rsidSect="00673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44286B" w:rsidRPr="00FD2105" w:rsidRDefault="00D32CF7" w:rsidP="007F0563">
      <w:pPr>
        <w:ind w:firstLineChars="0" w:firstLine="0"/>
        <w:jc w:val="center"/>
        <w:rPr>
          <w:rFonts w:ascii="宋体" w:hAnsi="宋体"/>
          <w:strike/>
          <w:sz w:val="52"/>
        </w:rPr>
      </w:pPr>
      <w:r w:rsidRPr="00FD2105">
        <w:rPr>
          <w:rFonts w:ascii="宋体" w:hAnsi="宋体" w:hint="eastAsia"/>
          <w:strike/>
          <w:sz w:val="52"/>
        </w:rPr>
        <w:t>目录</w:t>
      </w:r>
    </w:p>
    <w:p w:rsidR="0044286B" w:rsidRPr="00594540" w:rsidRDefault="0044286B" w:rsidP="007F0563">
      <w:pPr>
        <w:ind w:firstLineChars="0" w:firstLine="0"/>
        <w:rPr>
          <w:rFonts w:ascii="宋体" w:hAnsi="宋体"/>
          <w:sz w:val="52"/>
        </w:rPr>
      </w:pPr>
    </w:p>
    <w:p w:rsidR="00876D4C" w:rsidRPr="00802102" w:rsidRDefault="00C1462C">
      <w:pPr>
        <w:pStyle w:val="TOC1"/>
        <w:rPr>
          <w:rFonts w:ascii="宋体" w:hAnsi="宋体" w:cs="Arial"/>
          <w:noProof/>
          <w:kern w:val="0"/>
        </w:rPr>
      </w:pPr>
      <w:r w:rsidRPr="00594540">
        <w:rPr>
          <w:rFonts w:ascii="宋体" w:hAnsi="宋体"/>
        </w:rPr>
        <w:lastRenderedPageBreak/>
        <w:fldChar w:fldCharType="begin"/>
      </w:r>
      <w:r w:rsidRPr="00594540">
        <w:rPr>
          <w:rFonts w:ascii="宋体" w:hAnsi="宋体"/>
        </w:rPr>
        <w:instrText xml:space="preserve"> TOC \o "1-3" \h \z </w:instrText>
      </w:r>
      <w:r w:rsidRPr="00594540">
        <w:rPr>
          <w:rFonts w:ascii="宋体" w:hAnsi="宋体"/>
        </w:rPr>
        <w:fldChar w:fldCharType="separate"/>
      </w:r>
      <w:hyperlink w:anchor="_Toc38058595" w:history="1">
        <w:r w:rsidR="00876D4C" w:rsidRPr="00594540">
          <w:rPr>
            <w:rStyle w:val="a3"/>
            <w:rFonts w:ascii="宋体" w:hAnsi="宋体"/>
            <w:noProof/>
          </w:rPr>
          <w:t>1</w:t>
        </w:r>
        <w:r w:rsidR="00876D4C" w:rsidRPr="00594540">
          <w:rPr>
            <w:rStyle w:val="a3"/>
            <w:rFonts w:ascii="宋体" w:hAnsi="宋体" w:hint="eastAsia"/>
            <w:noProof/>
          </w:rPr>
          <w:t>．引言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596" w:history="1">
        <w:r w:rsidR="00876D4C" w:rsidRPr="00594540">
          <w:rPr>
            <w:rStyle w:val="a3"/>
            <w:rFonts w:ascii="宋体" w:hAnsi="宋体"/>
            <w:noProof/>
          </w:rPr>
          <w:t>1.1</w:t>
        </w:r>
        <w:r w:rsidR="00876D4C" w:rsidRPr="00594540">
          <w:rPr>
            <w:rStyle w:val="a3"/>
            <w:rFonts w:ascii="宋体" w:hAnsi="宋体" w:hint="eastAsia"/>
            <w:noProof/>
          </w:rPr>
          <w:t>版本说明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597" w:history="1">
        <w:r w:rsidR="00876D4C" w:rsidRPr="00594540">
          <w:rPr>
            <w:rStyle w:val="a3"/>
            <w:rFonts w:ascii="宋体" w:hAnsi="宋体"/>
            <w:noProof/>
          </w:rPr>
          <w:t>1.2</w:t>
        </w:r>
        <w:r w:rsidR="00876D4C" w:rsidRPr="00594540">
          <w:rPr>
            <w:rStyle w:val="a3"/>
            <w:rFonts w:ascii="宋体" w:hAnsi="宋体" w:hint="eastAsia"/>
            <w:noProof/>
          </w:rPr>
          <w:t>项目背景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598" w:history="1">
        <w:r w:rsidR="00876D4C" w:rsidRPr="00594540">
          <w:rPr>
            <w:rStyle w:val="a3"/>
            <w:rFonts w:ascii="宋体" w:hAnsi="宋体"/>
            <w:noProof/>
          </w:rPr>
          <w:t>1.3</w:t>
        </w:r>
        <w:r w:rsidR="00876D4C" w:rsidRPr="00594540">
          <w:rPr>
            <w:rStyle w:val="a3"/>
            <w:rFonts w:ascii="宋体" w:hAnsi="宋体" w:hint="eastAsia"/>
            <w:noProof/>
          </w:rPr>
          <w:t>定义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599" w:history="1">
        <w:r w:rsidR="00876D4C" w:rsidRPr="00594540">
          <w:rPr>
            <w:rStyle w:val="a3"/>
            <w:rFonts w:ascii="宋体" w:hAnsi="宋体"/>
            <w:noProof/>
          </w:rPr>
          <w:t>1.4</w:t>
        </w:r>
        <w:r w:rsidR="00876D4C" w:rsidRPr="00594540">
          <w:rPr>
            <w:rStyle w:val="a3"/>
            <w:rFonts w:ascii="宋体" w:hAnsi="宋体" w:hint="eastAsia"/>
            <w:noProof/>
          </w:rPr>
          <w:t>参考资料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1"/>
        <w:rPr>
          <w:rFonts w:ascii="宋体" w:hAnsi="宋体" w:cs="Arial"/>
          <w:noProof/>
          <w:kern w:val="0"/>
        </w:rPr>
      </w:pPr>
      <w:hyperlink w:anchor="_Toc38058600" w:history="1">
        <w:r w:rsidR="00876D4C" w:rsidRPr="00594540">
          <w:rPr>
            <w:rStyle w:val="a3"/>
            <w:rFonts w:ascii="宋体" w:hAnsi="宋体"/>
            <w:noProof/>
          </w:rPr>
          <w:t>2</w:t>
        </w:r>
        <w:r w:rsidR="00876D4C" w:rsidRPr="00594540">
          <w:rPr>
            <w:rStyle w:val="a3"/>
            <w:rFonts w:ascii="宋体" w:hAnsi="宋体" w:hint="eastAsia"/>
            <w:noProof/>
          </w:rPr>
          <w:t>．任务概述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01" w:history="1">
        <w:r w:rsidR="00876D4C" w:rsidRPr="00594540">
          <w:rPr>
            <w:rStyle w:val="a3"/>
            <w:rFonts w:ascii="宋体" w:hAnsi="宋体"/>
            <w:noProof/>
          </w:rPr>
          <w:t>2.1</w:t>
        </w:r>
        <w:r w:rsidR="00876D4C" w:rsidRPr="00594540">
          <w:rPr>
            <w:rStyle w:val="a3"/>
            <w:rFonts w:ascii="宋体" w:hAnsi="宋体" w:hint="eastAsia"/>
            <w:noProof/>
          </w:rPr>
          <w:t>目标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02" w:history="1">
        <w:r w:rsidR="00876D4C" w:rsidRPr="00594540">
          <w:rPr>
            <w:rStyle w:val="a3"/>
            <w:rFonts w:ascii="宋体" w:hAnsi="宋体"/>
            <w:noProof/>
          </w:rPr>
          <w:t>2.2</w:t>
        </w:r>
        <w:r w:rsidR="00876D4C" w:rsidRPr="00594540">
          <w:rPr>
            <w:rStyle w:val="a3"/>
            <w:rFonts w:ascii="宋体" w:hAnsi="宋体" w:hint="eastAsia"/>
            <w:noProof/>
          </w:rPr>
          <w:t>运行环境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1"/>
        <w:rPr>
          <w:rFonts w:ascii="宋体" w:hAnsi="宋体" w:cs="Arial"/>
          <w:noProof/>
          <w:kern w:val="0"/>
        </w:rPr>
      </w:pPr>
      <w:hyperlink w:anchor="_Toc38058603" w:history="1">
        <w:r w:rsidR="00876D4C" w:rsidRPr="00594540">
          <w:rPr>
            <w:rStyle w:val="a3"/>
            <w:rFonts w:ascii="宋体" w:hAnsi="宋体"/>
            <w:noProof/>
          </w:rPr>
          <w:t>3</w:t>
        </w:r>
        <w:r w:rsidR="00876D4C" w:rsidRPr="00594540">
          <w:rPr>
            <w:rStyle w:val="a3"/>
            <w:rFonts w:ascii="宋体" w:hAnsi="宋体" w:hint="eastAsia"/>
            <w:noProof/>
          </w:rPr>
          <w:t>．功能需求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04" w:history="1">
        <w:r w:rsidR="00876D4C" w:rsidRPr="00594540">
          <w:rPr>
            <w:rStyle w:val="a3"/>
            <w:rFonts w:ascii="宋体" w:hAnsi="宋体"/>
            <w:noProof/>
          </w:rPr>
          <w:t>3.1</w:t>
        </w:r>
        <w:r w:rsidR="00876D4C" w:rsidRPr="00594540">
          <w:rPr>
            <w:rStyle w:val="a3"/>
            <w:rFonts w:ascii="宋体" w:hAnsi="宋体" w:hint="eastAsia"/>
            <w:noProof/>
          </w:rPr>
          <w:t>功能划分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05" w:history="1">
        <w:r w:rsidR="00876D4C" w:rsidRPr="00594540">
          <w:rPr>
            <w:rStyle w:val="a3"/>
            <w:rFonts w:ascii="宋体" w:hAnsi="宋体"/>
            <w:noProof/>
          </w:rPr>
          <w:t>3.2</w:t>
        </w:r>
        <w:r w:rsidR="00876D4C" w:rsidRPr="00594540">
          <w:rPr>
            <w:rStyle w:val="a3"/>
            <w:rFonts w:ascii="宋体" w:hAnsi="宋体" w:hint="eastAsia"/>
            <w:noProof/>
          </w:rPr>
          <w:t>功能描</w:t>
        </w:r>
        <w:r w:rsidR="00876D4C" w:rsidRPr="00594540">
          <w:rPr>
            <w:rStyle w:val="a3"/>
            <w:rFonts w:ascii="宋体" w:hAnsi="宋体" w:hint="eastAsia"/>
            <w:noProof/>
          </w:rPr>
          <w:t>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06" w:history="1">
        <w:r w:rsidR="00876D4C" w:rsidRPr="00594540">
          <w:rPr>
            <w:rStyle w:val="a3"/>
            <w:rFonts w:ascii="宋体" w:hAnsi="宋体"/>
            <w:noProof/>
          </w:rPr>
          <w:t>3.2.1</w:t>
        </w:r>
        <w:r w:rsidR="00876D4C" w:rsidRPr="00594540">
          <w:rPr>
            <w:rStyle w:val="a3"/>
            <w:rFonts w:ascii="宋体" w:hAnsi="宋体" w:hint="eastAsia"/>
            <w:noProof/>
          </w:rPr>
          <w:t>文档载入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07" w:history="1">
        <w:r w:rsidR="00876D4C" w:rsidRPr="00594540">
          <w:rPr>
            <w:rStyle w:val="a3"/>
            <w:rFonts w:ascii="宋体" w:hAnsi="宋体"/>
            <w:noProof/>
          </w:rPr>
          <w:t>3.2.2</w:t>
        </w:r>
        <w:r w:rsidR="00876D4C" w:rsidRPr="00594540">
          <w:rPr>
            <w:rStyle w:val="a3"/>
            <w:rFonts w:ascii="宋体" w:hAnsi="宋体" w:hint="eastAsia"/>
            <w:noProof/>
          </w:rPr>
          <w:t>段落内容解析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08" w:history="1">
        <w:r w:rsidR="00876D4C" w:rsidRPr="00594540">
          <w:rPr>
            <w:rStyle w:val="a3"/>
            <w:rFonts w:ascii="宋体" w:hAnsi="宋体"/>
            <w:noProof/>
          </w:rPr>
          <w:t>3.2.3</w:t>
        </w:r>
        <w:r w:rsidR="00876D4C" w:rsidRPr="00594540">
          <w:rPr>
            <w:rStyle w:val="a3"/>
            <w:rFonts w:ascii="宋体" w:hAnsi="宋体" w:hint="eastAsia"/>
            <w:noProof/>
          </w:rPr>
          <w:t>段落格式解析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09" w:history="1">
        <w:r w:rsidR="00876D4C" w:rsidRPr="00594540">
          <w:rPr>
            <w:rStyle w:val="a3"/>
            <w:rFonts w:ascii="宋体" w:hAnsi="宋体"/>
            <w:noProof/>
          </w:rPr>
          <w:t>3.2.4</w:t>
        </w:r>
        <w:r w:rsidR="00876D4C" w:rsidRPr="00594540">
          <w:rPr>
            <w:rStyle w:val="a3"/>
            <w:rFonts w:ascii="宋体" w:hAnsi="宋体" w:hint="eastAsia"/>
            <w:noProof/>
          </w:rPr>
          <w:t>标题内容解析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10" w:history="1">
        <w:r w:rsidR="00876D4C" w:rsidRPr="00594540">
          <w:rPr>
            <w:rStyle w:val="a3"/>
            <w:rFonts w:ascii="宋体" w:hAnsi="宋体"/>
            <w:noProof/>
          </w:rPr>
          <w:t>3.2.5</w:t>
        </w:r>
        <w:r w:rsidR="00876D4C" w:rsidRPr="00594540">
          <w:rPr>
            <w:rStyle w:val="a3"/>
            <w:rFonts w:ascii="宋体" w:hAnsi="宋体" w:hint="eastAsia"/>
            <w:noProof/>
          </w:rPr>
          <w:t>图片内容解析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11" w:history="1">
        <w:r w:rsidR="00876D4C" w:rsidRPr="00594540">
          <w:rPr>
            <w:rStyle w:val="a3"/>
            <w:rFonts w:ascii="宋体" w:hAnsi="宋体"/>
            <w:noProof/>
          </w:rPr>
          <w:t>3.2.6</w:t>
        </w:r>
        <w:r w:rsidR="00876D4C" w:rsidRPr="00594540">
          <w:rPr>
            <w:rStyle w:val="a3"/>
            <w:rFonts w:ascii="宋体" w:hAnsi="宋体" w:hint="eastAsia"/>
            <w:noProof/>
          </w:rPr>
          <w:t>段落字单元解析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12" w:history="1">
        <w:r w:rsidR="00876D4C" w:rsidRPr="00594540">
          <w:rPr>
            <w:rStyle w:val="a3"/>
            <w:rFonts w:ascii="宋体" w:hAnsi="宋体"/>
            <w:noProof/>
          </w:rPr>
          <w:t xml:space="preserve">3.2.7 </w:t>
        </w:r>
        <w:r w:rsidR="00876D4C" w:rsidRPr="00594540">
          <w:rPr>
            <w:rStyle w:val="a3"/>
            <w:rFonts w:ascii="宋体" w:hAnsi="宋体" w:hint="eastAsia"/>
            <w:noProof/>
          </w:rPr>
          <w:t>字体格式解析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13" w:history="1">
        <w:r w:rsidR="00876D4C" w:rsidRPr="00594540">
          <w:rPr>
            <w:rStyle w:val="a3"/>
            <w:rFonts w:ascii="宋体" w:hAnsi="宋体"/>
            <w:noProof/>
          </w:rPr>
          <w:t xml:space="preserve">3.2.8 </w:t>
        </w:r>
        <w:r w:rsidR="00876D4C" w:rsidRPr="00594540">
          <w:rPr>
            <w:rStyle w:val="a3"/>
            <w:rFonts w:ascii="宋体" w:hAnsi="宋体" w:hint="eastAsia"/>
            <w:noProof/>
          </w:rPr>
          <w:t>表格解析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3"/>
        <w:rPr>
          <w:rFonts w:ascii="宋体" w:hAnsi="宋体" w:cs="Arial"/>
          <w:noProof/>
          <w:kern w:val="0"/>
        </w:rPr>
      </w:pPr>
      <w:hyperlink w:anchor="_Toc38058614" w:history="1">
        <w:r w:rsidR="00876D4C" w:rsidRPr="00594540">
          <w:rPr>
            <w:rStyle w:val="a3"/>
            <w:rFonts w:ascii="宋体" w:hAnsi="宋体"/>
            <w:noProof/>
          </w:rPr>
          <w:t>3.2.9 Swagger Restful</w:t>
        </w:r>
        <w:r w:rsidR="00876D4C" w:rsidRPr="00594540">
          <w:rPr>
            <w:rStyle w:val="a3"/>
            <w:rFonts w:ascii="宋体" w:hAnsi="宋体" w:hint="eastAsia"/>
            <w:noProof/>
          </w:rPr>
          <w:t>接口文档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1"/>
        <w:rPr>
          <w:rFonts w:ascii="宋体" w:hAnsi="宋体" w:cs="Arial"/>
          <w:noProof/>
          <w:kern w:val="0"/>
        </w:rPr>
      </w:pPr>
      <w:hyperlink w:anchor="_Toc38058615" w:history="1">
        <w:r w:rsidR="00876D4C" w:rsidRPr="00594540">
          <w:rPr>
            <w:rStyle w:val="a3"/>
            <w:rFonts w:ascii="宋体" w:hAnsi="宋体"/>
            <w:noProof/>
          </w:rPr>
          <w:t>4</w:t>
        </w:r>
        <w:r w:rsidR="00876D4C" w:rsidRPr="00594540">
          <w:rPr>
            <w:rStyle w:val="a3"/>
            <w:rFonts w:ascii="宋体" w:hAnsi="宋体" w:hint="eastAsia"/>
            <w:noProof/>
          </w:rPr>
          <w:t>．性能需求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1"/>
        <w:rPr>
          <w:rFonts w:ascii="宋体" w:hAnsi="宋体" w:cs="Arial"/>
          <w:noProof/>
          <w:kern w:val="0"/>
        </w:rPr>
      </w:pPr>
      <w:hyperlink w:anchor="_Toc38058616" w:history="1">
        <w:r w:rsidR="00876D4C" w:rsidRPr="00594540">
          <w:rPr>
            <w:rStyle w:val="a3"/>
            <w:rFonts w:ascii="宋体" w:hAnsi="宋体"/>
            <w:noProof/>
          </w:rPr>
          <w:t>5</w:t>
        </w:r>
        <w:r w:rsidR="00876D4C" w:rsidRPr="00594540">
          <w:rPr>
            <w:rStyle w:val="a3"/>
            <w:rFonts w:ascii="宋体" w:hAnsi="宋体" w:hint="eastAsia"/>
            <w:noProof/>
          </w:rPr>
          <w:t>．运行需求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17" w:history="1">
        <w:r w:rsidR="00876D4C" w:rsidRPr="00594540">
          <w:rPr>
            <w:rStyle w:val="a3"/>
            <w:rFonts w:ascii="宋体" w:hAnsi="宋体"/>
            <w:noProof/>
          </w:rPr>
          <w:t>5.1</w:t>
        </w:r>
        <w:r w:rsidR="00876D4C" w:rsidRPr="00594540">
          <w:rPr>
            <w:rStyle w:val="a3"/>
            <w:rFonts w:ascii="宋体" w:hAnsi="宋体" w:hint="eastAsia"/>
            <w:noProof/>
          </w:rPr>
          <w:t>用户界面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18" w:history="1">
        <w:r w:rsidR="00876D4C" w:rsidRPr="00594540">
          <w:rPr>
            <w:rStyle w:val="a3"/>
            <w:rFonts w:ascii="宋体" w:hAnsi="宋体"/>
            <w:noProof/>
          </w:rPr>
          <w:t>5.2</w:t>
        </w:r>
        <w:r w:rsidR="00876D4C" w:rsidRPr="00594540">
          <w:rPr>
            <w:rStyle w:val="a3"/>
            <w:rFonts w:ascii="宋体" w:hAnsi="宋体" w:hint="eastAsia"/>
            <w:noProof/>
          </w:rPr>
          <w:t>软件接口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2"/>
        <w:rPr>
          <w:rFonts w:ascii="宋体" w:hAnsi="宋体" w:cs="Arial"/>
          <w:noProof/>
          <w:kern w:val="0"/>
        </w:rPr>
      </w:pPr>
      <w:hyperlink w:anchor="_Toc38058619" w:history="1">
        <w:r w:rsidR="00876D4C" w:rsidRPr="00594540">
          <w:rPr>
            <w:rStyle w:val="a3"/>
            <w:rFonts w:ascii="宋体" w:hAnsi="宋体"/>
            <w:noProof/>
          </w:rPr>
          <w:t>5.3</w:t>
        </w:r>
        <w:r w:rsidR="00876D4C" w:rsidRPr="00594540">
          <w:rPr>
            <w:rStyle w:val="a3"/>
            <w:rFonts w:ascii="宋体" w:hAnsi="宋体" w:hint="eastAsia"/>
            <w:noProof/>
          </w:rPr>
          <w:t>故障处理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876D4C" w:rsidRPr="00802102" w:rsidRDefault="005C5383">
      <w:pPr>
        <w:pStyle w:val="TOC1"/>
        <w:rPr>
          <w:rFonts w:ascii="宋体" w:hAnsi="宋体" w:cs="Arial"/>
          <w:noProof/>
          <w:kern w:val="0"/>
        </w:rPr>
      </w:pPr>
      <w:hyperlink w:anchor="_Toc38058620" w:history="1">
        <w:r w:rsidR="00876D4C" w:rsidRPr="00594540">
          <w:rPr>
            <w:rStyle w:val="a3"/>
            <w:rFonts w:ascii="宋体" w:hAnsi="宋体"/>
            <w:noProof/>
          </w:rPr>
          <w:t>6</w:t>
        </w:r>
        <w:r w:rsidR="00876D4C" w:rsidRPr="00594540">
          <w:rPr>
            <w:rStyle w:val="a3"/>
            <w:rFonts w:ascii="宋体" w:hAnsi="宋体" w:hint="eastAsia"/>
            <w:noProof/>
          </w:rPr>
          <w:t>．其它需求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_Toc38058620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:rsidR="0044286B" w:rsidRPr="00594540" w:rsidRDefault="00C1462C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/>
        </w:rPr>
        <w:fldChar w:fldCharType="end"/>
      </w:r>
    </w:p>
    <w:p w:rsidR="006736F4" w:rsidRPr="00594540" w:rsidRDefault="006736F4" w:rsidP="007F0563">
      <w:pPr>
        <w:pStyle w:val="1"/>
        <w:ind w:firstLineChars="0" w:firstLine="0"/>
        <w:rPr>
          <w:rFonts w:ascii="宋体" w:hAnsi="宋体"/>
        </w:rPr>
        <w:sectPr w:rsidR="006736F4" w:rsidRPr="00594540" w:rsidSect="006736F4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0" w:name="_Toc38058595"/>
      <w:r w:rsidRPr="00594540">
        <w:rPr>
          <w:rFonts w:ascii="宋体" w:hAnsi="宋体" w:hint="eastAsia"/>
        </w:rPr>
        <w:lastRenderedPageBreak/>
        <w:t>1．引言</w:t>
      </w:r>
      <w:bookmarkEnd w:id="0"/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1" w:name="_Toc38058596"/>
      <w:r w:rsidRPr="00594540">
        <w:rPr>
          <w:rFonts w:ascii="宋体" w:eastAsia="宋体" w:hAnsi="宋体" w:hint="eastAsia"/>
        </w:rPr>
        <w:t>1.1</w:t>
      </w:r>
      <w:r w:rsidR="009B3839" w:rsidRPr="00594540">
        <w:rPr>
          <w:rFonts w:ascii="宋体" w:eastAsia="宋体" w:hAnsi="宋体" w:hint="eastAsia"/>
        </w:rPr>
        <w:t>版本说明</w:t>
      </w:r>
      <w:bookmarkEnd w:id="1"/>
    </w:p>
    <w:p w:rsidR="009B3839" w:rsidRPr="00594540" w:rsidRDefault="009B383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此需求规格说明是根据</w:t>
      </w:r>
      <w:r w:rsidR="002951C0" w:rsidRPr="00594540">
        <w:rPr>
          <w:rFonts w:ascii="宋体" w:hAnsi="宋体" w:hint="eastAsia"/>
          <w:sz w:val="22"/>
        </w:rPr>
        <w:t>RWS-</w:t>
      </w:r>
      <w:r w:rsidR="004D5A5B" w:rsidRPr="00594540">
        <w:rPr>
          <w:rFonts w:ascii="宋体" w:hAnsi="宋体"/>
          <w:sz w:val="22"/>
        </w:rPr>
        <w:t>ZNHCS</w:t>
      </w:r>
      <w:r w:rsidR="002951C0" w:rsidRPr="00594540">
        <w:rPr>
          <w:rFonts w:ascii="宋体" w:hAnsi="宋体" w:hint="eastAsia"/>
          <w:sz w:val="22"/>
        </w:rPr>
        <w:t>-WJJXFWD-20200</w:t>
      </w:r>
      <w:r w:rsidR="004D5A5B" w:rsidRPr="00594540">
        <w:rPr>
          <w:rFonts w:ascii="宋体" w:hAnsi="宋体"/>
          <w:sz w:val="22"/>
        </w:rPr>
        <w:t>4</w:t>
      </w:r>
      <w:r w:rsidR="002951C0" w:rsidRPr="00594540">
        <w:rPr>
          <w:rFonts w:ascii="宋体" w:hAnsi="宋体" w:hint="eastAsia"/>
          <w:sz w:val="22"/>
        </w:rPr>
        <w:t>1</w:t>
      </w:r>
      <w:r w:rsidR="004D5A5B" w:rsidRPr="00594540">
        <w:rPr>
          <w:rFonts w:ascii="宋体" w:hAnsi="宋体"/>
          <w:sz w:val="22"/>
        </w:rPr>
        <w:t>6</w:t>
      </w:r>
      <w:r w:rsidRPr="00594540">
        <w:rPr>
          <w:rFonts w:ascii="宋体" w:hAnsi="宋体" w:hint="eastAsia"/>
        </w:rPr>
        <w:t>任务书分解得到</w:t>
      </w:r>
      <w:r w:rsidR="00345B97" w:rsidRPr="00594540">
        <w:rPr>
          <w:rFonts w:ascii="宋体" w:hAnsi="宋体" w:hint="eastAsia"/>
        </w:rPr>
        <w:t>。</w:t>
      </w:r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2" w:name="_Toc38058597"/>
      <w:r w:rsidRPr="00594540">
        <w:rPr>
          <w:rFonts w:ascii="宋体" w:eastAsia="宋体" w:hAnsi="宋体" w:hint="eastAsia"/>
        </w:rPr>
        <w:t>1.2项目背景</w:t>
      </w:r>
      <w:bookmarkEnd w:id="2"/>
    </w:p>
    <w:p w:rsidR="00345B97" w:rsidRPr="00594540" w:rsidRDefault="00B70BF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测试业务流程涉及大量、多种类型的文档，如文档审查、文件索引、关键词检索等任务中，需要提前对doc、docx、wps、pdf、excel文件等文件进行内容解析，包括文字、图片、表格等内容。开发出独立的文件解析模块，可以将业务逻辑和文件解析进行逻辑分割，以微服务或者SDK的形式提供文件解析能力，可大大降低程序开发模块间的耦合度，提高后续程序管理、修改能力。</w:t>
      </w:r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3" w:name="_Toc38058598"/>
      <w:r w:rsidRPr="00594540">
        <w:rPr>
          <w:rFonts w:ascii="宋体" w:eastAsia="宋体" w:hAnsi="宋体" w:hint="eastAsia"/>
        </w:rPr>
        <w:t>1.3定义</w:t>
      </w:r>
      <w:bookmarkEnd w:id="3"/>
    </w:p>
    <w:p w:rsidR="00FF4B6B" w:rsidRPr="00594540" w:rsidRDefault="00E74361" w:rsidP="00AD24A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文档解析：将非结构化</w:t>
      </w:r>
      <w:r w:rsidR="00AA40AE" w:rsidRPr="00594540">
        <w:rPr>
          <w:rFonts w:ascii="宋体" w:hAnsi="宋体" w:hint="eastAsia"/>
        </w:rPr>
        <w:t>文档</w:t>
      </w:r>
      <w:r w:rsidRPr="00594540">
        <w:rPr>
          <w:rFonts w:ascii="宋体" w:hAnsi="宋体" w:hint="eastAsia"/>
        </w:rPr>
        <w:t>数据转化为结构化</w:t>
      </w:r>
      <w:r w:rsidR="00AA40AE" w:rsidRPr="00594540">
        <w:rPr>
          <w:rFonts w:ascii="宋体" w:hAnsi="宋体" w:hint="eastAsia"/>
        </w:rPr>
        <w:t>条目</w:t>
      </w:r>
      <w:r w:rsidRPr="00594540">
        <w:rPr>
          <w:rFonts w:ascii="宋体" w:hAnsi="宋体" w:hint="eastAsia"/>
        </w:rPr>
        <w:t>数据</w:t>
      </w:r>
      <w:r w:rsidR="005F5D44" w:rsidRPr="00594540">
        <w:rPr>
          <w:rFonts w:ascii="宋体" w:hAnsi="宋体" w:hint="eastAsia"/>
        </w:rPr>
        <w:t>。</w:t>
      </w:r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4" w:name="_Toc38058599"/>
      <w:r w:rsidRPr="00594540">
        <w:rPr>
          <w:rFonts w:ascii="宋体" w:eastAsia="宋体" w:hAnsi="宋体" w:hint="eastAsia"/>
        </w:rPr>
        <w:t>1.4参考资料</w:t>
      </w:r>
      <w:bookmarkEnd w:id="4"/>
    </w:p>
    <w:p w:rsidR="00345B97" w:rsidRPr="00594540" w:rsidRDefault="00345B97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《</w:t>
      </w:r>
      <w:r w:rsidR="00AA5522" w:rsidRPr="00594540">
        <w:rPr>
          <w:rFonts w:ascii="宋体" w:hAnsi="宋体" w:hint="eastAsia"/>
        </w:rPr>
        <w:t>文件解析服务端模块</w:t>
      </w:r>
      <w:r w:rsidRPr="00594540">
        <w:rPr>
          <w:rFonts w:ascii="宋体" w:hAnsi="宋体" w:hint="eastAsia"/>
        </w:rPr>
        <w:t>》</w:t>
      </w:r>
      <w:r w:rsidR="00D765A0" w:rsidRPr="00594540">
        <w:rPr>
          <w:rFonts w:ascii="宋体" w:hAnsi="宋体"/>
        </w:rPr>
        <w:t>RWS-</w:t>
      </w:r>
      <w:r w:rsidR="002457A4" w:rsidRPr="00594540">
        <w:rPr>
          <w:rFonts w:ascii="宋体" w:hAnsi="宋体"/>
        </w:rPr>
        <w:t>ZNHCS</w:t>
      </w:r>
      <w:r w:rsidR="00D765A0" w:rsidRPr="00594540">
        <w:rPr>
          <w:rFonts w:ascii="宋体" w:hAnsi="宋体"/>
        </w:rPr>
        <w:t>-WJJXFWD-20200</w:t>
      </w:r>
      <w:r w:rsidR="002457A4" w:rsidRPr="00594540">
        <w:rPr>
          <w:rFonts w:ascii="宋体" w:hAnsi="宋体"/>
        </w:rPr>
        <w:t>4</w:t>
      </w:r>
      <w:r w:rsidR="00D765A0" w:rsidRPr="00594540">
        <w:rPr>
          <w:rFonts w:ascii="宋体" w:hAnsi="宋体"/>
        </w:rPr>
        <w:t>1</w:t>
      </w:r>
      <w:r w:rsidR="002457A4" w:rsidRPr="00594540">
        <w:rPr>
          <w:rFonts w:ascii="宋体" w:hAnsi="宋体"/>
        </w:rPr>
        <w:t>6</w:t>
      </w:r>
      <w:r w:rsidRPr="00594540">
        <w:rPr>
          <w:rFonts w:ascii="宋体" w:hAnsi="宋体" w:hint="eastAsia"/>
        </w:rPr>
        <w:t>版本。</w:t>
      </w:r>
    </w:p>
    <w:p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5" w:name="_Toc38058600"/>
      <w:r w:rsidRPr="00594540">
        <w:rPr>
          <w:rFonts w:ascii="宋体" w:hAnsi="宋体" w:hint="eastAsia"/>
        </w:rPr>
        <w:t>2．任务概述</w:t>
      </w:r>
      <w:bookmarkEnd w:id="5"/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6" w:name="_Toc38058601"/>
      <w:r w:rsidRPr="00594540">
        <w:rPr>
          <w:rFonts w:ascii="宋体" w:eastAsia="宋体" w:hAnsi="宋体" w:hint="eastAsia"/>
        </w:rPr>
        <w:t>2.1目标</w:t>
      </w:r>
      <w:bookmarkEnd w:id="6"/>
    </w:p>
    <w:p w:rsidR="00AE5526" w:rsidRPr="00594540" w:rsidRDefault="001F3F0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解析模块需要支持常见word文档，如doc、docx、wps、pdf等文件解析，解析内容包括标题、段落、表格、并且需要支持获取表格在文档中的位置、图片位置、段落序号等信息，支持字体格式（字体大小、颜色、加粗等）和段落格式信息（打开word文档的段落样式，包括段前、段后、行距等）。具体的功能在需求说明中进行分析。第一版内容以文字内容解析为主。</w:t>
      </w:r>
    </w:p>
    <w:p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7" w:name="_Toc38058602"/>
      <w:r w:rsidRPr="00594540">
        <w:rPr>
          <w:rFonts w:ascii="宋体" w:eastAsia="宋体" w:hAnsi="宋体" w:hint="eastAsia"/>
        </w:rPr>
        <w:t>2.2运行环境</w:t>
      </w:r>
      <w:bookmarkEnd w:id="7"/>
    </w:p>
    <w:p w:rsidR="0044286B" w:rsidRPr="00594540" w:rsidRDefault="00C1462C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操作系统：</w:t>
      </w:r>
      <w:r w:rsidR="00345B97" w:rsidRPr="00594540">
        <w:rPr>
          <w:rFonts w:ascii="宋体" w:hAnsi="宋体" w:hint="eastAsia"/>
        </w:rPr>
        <w:t>Windows</w:t>
      </w:r>
      <w:r w:rsidR="00AE5526" w:rsidRPr="00594540">
        <w:rPr>
          <w:rFonts w:ascii="宋体" w:hAnsi="宋体" w:hint="eastAsia"/>
        </w:rPr>
        <w:t>10</w:t>
      </w:r>
      <w:r w:rsidR="00345B97" w:rsidRPr="00594540">
        <w:rPr>
          <w:rFonts w:ascii="宋体" w:hAnsi="宋体" w:hint="eastAsia"/>
        </w:rPr>
        <w:t>（本地）</w:t>
      </w:r>
    </w:p>
    <w:p w:rsidR="00416B84" w:rsidRPr="00594540" w:rsidRDefault="00416B84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支持环境：</w:t>
      </w:r>
      <w:r w:rsidR="0096012E" w:rsidRPr="00594540">
        <w:rPr>
          <w:rFonts w:ascii="宋体" w:hAnsi="宋体" w:hint="eastAsia"/>
        </w:rPr>
        <w:t>JDK</w:t>
      </w:r>
      <w:r w:rsidRPr="00594540">
        <w:rPr>
          <w:rFonts w:ascii="宋体" w:hAnsi="宋体" w:hint="eastAsia"/>
        </w:rPr>
        <w:t xml:space="preserve"> 8</w:t>
      </w:r>
      <w:r w:rsidR="000B69E8" w:rsidRPr="00594540">
        <w:rPr>
          <w:rFonts w:ascii="宋体" w:hAnsi="宋体" w:hint="eastAsia"/>
        </w:rPr>
        <w:t>（</w:t>
      </w:r>
      <w:r w:rsidR="000B69E8" w:rsidRPr="00594540">
        <w:rPr>
          <w:rFonts w:ascii="宋体" w:hAnsi="宋体"/>
        </w:rPr>
        <w:t>1.8.0_231</w:t>
      </w:r>
      <w:r w:rsidR="000B69E8" w:rsidRPr="00594540">
        <w:rPr>
          <w:rFonts w:ascii="宋体" w:hAnsi="宋体" w:hint="eastAsia"/>
        </w:rPr>
        <w:t>）</w:t>
      </w:r>
    </w:p>
    <w:p w:rsidR="00766850" w:rsidRPr="00594540" w:rsidRDefault="00766850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代码编辑器：IDEA</w:t>
      </w:r>
      <w:r w:rsidR="003C7BD2" w:rsidRPr="00594540">
        <w:rPr>
          <w:rFonts w:ascii="宋体" w:hAnsi="宋体"/>
        </w:rPr>
        <w:tab/>
      </w:r>
    </w:p>
    <w:p w:rsidR="0044286B" w:rsidRPr="00594540" w:rsidRDefault="00FE12A7" w:rsidP="0088675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数据库：无</w:t>
      </w:r>
    </w:p>
    <w:p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8" w:name="_Toc38058603"/>
      <w:r w:rsidRPr="00594540">
        <w:rPr>
          <w:rFonts w:ascii="宋体" w:hAnsi="宋体" w:hint="eastAsia"/>
        </w:rPr>
        <w:t>3</w:t>
      </w:r>
      <w:r w:rsidR="00C1462C" w:rsidRPr="00594540">
        <w:rPr>
          <w:rFonts w:ascii="宋体" w:hAnsi="宋体" w:hint="eastAsia"/>
        </w:rPr>
        <w:t>．功能需求</w:t>
      </w:r>
      <w:bookmarkEnd w:id="8"/>
    </w:p>
    <w:p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9" w:name="_Toc38058604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.1功能划分</w:t>
      </w:r>
      <w:bookmarkEnd w:id="9"/>
    </w:p>
    <w:p w:rsidR="001844E1" w:rsidRPr="00594540" w:rsidRDefault="001B44E5" w:rsidP="001844E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8A7BFA" w:rsidRPr="00594540">
        <w:rPr>
          <w:rFonts w:ascii="宋体" w:hAnsi="宋体" w:hint="eastAsia"/>
        </w:rPr>
        <w:t>：</w:t>
      </w:r>
      <w:r w:rsidRPr="00594540">
        <w:rPr>
          <w:rFonts w:ascii="宋体" w:hAnsi="宋体" w:hint="eastAsia"/>
        </w:rPr>
        <w:t>提供</w:t>
      </w:r>
      <w:r w:rsidR="00C75B62" w:rsidRPr="00594540">
        <w:rPr>
          <w:rFonts w:ascii="宋体" w:hAnsi="宋体" w:hint="eastAsia"/>
        </w:rPr>
        <w:t>对支持文本文档的载入功能</w:t>
      </w:r>
      <w:r w:rsidR="002075CD" w:rsidRPr="00594540">
        <w:rPr>
          <w:rFonts w:ascii="宋体" w:hAnsi="宋体" w:hint="eastAsia"/>
        </w:rPr>
        <w:t>。</w:t>
      </w:r>
    </w:p>
    <w:p w:rsidR="002135DB" w:rsidRPr="00594540" w:rsidRDefault="002135DB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</w:t>
      </w:r>
      <w:r w:rsidR="00A67644" w:rsidRPr="00594540">
        <w:rPr>
          <w:rFonts w:ascii="宋体" w:hAnsi="宋体" w:hint="eastAsia"/>
        </w:rPr>
        <w:t>：</w:t>
      </w:r>
      <w:r w:rsidR="00CD2701" w:rsidRPr="00594540">
        <w:rPr>
          <w:rFonts w:ascii="宋体" w:hAnsi="宋体" w:hint="eastAsia"/>
        </w:rPr>
        <w:t>从文件中提取文档段落信息</w:t>
      </w:r>
      <w:r w:rsidR="00066323" w:rsidRPr="00594540">
        <w:rPr>
          <w:rFonts w:ascii="宋体" w:hAnsi="宋体" w:hint="eastAsia"/>
        </w:rPr>
        <w:t>。</w:t>
      </w:r>
    </w:p>
    <w:p w:rsidR="00C90A91" w:rsidRPr="00594540" w:rsidRDefault="00A24C43" w:rsidP="00C90A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6C198A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</w:t>
      </w:r>
      <w:r w:rsidR="00ED34E4" w:rsidRPr="00594540">
        <w:rPr>
          <w:rFonts w:ascii="宋体" w:hAnsi="宋体" w:hint="eastAsia"/>
        </w:rPr>
        <w:t>。</w:t>
      </w:r>
    </w:p>
    <w:p w:rsidR="00B17B5D" w:rsidRPr="00594540" w:rsidRDefault="0024212F" w:rsidP="00F8675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</w:t>
      </w:r>
      <w:r w:rsidR="00F702E8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文档中的全部标题内容</w:t>
      </w:r>
      <w:r w:rsidR="00056DE8" w:rsidRPr="00594540">
        <w:rPr>
          <w:rFonts w:ascii="宋体" w:hAnsi="宋体" w:hint="eastAsia"/>
        </w:rPr>
        <w:t>。</w:t>
      </w:r>
    </w:p>
    <w:p w:rsidR="008A7BFA" w:rsidRPr="00594540" w:rsidRDefault="0024212F" w:rsidP="009854EF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文档中的全部图片内容</w:t>
      </w:r>
      <w:r w:rsidR="001013F0" w:rsidRPr="00594540">
        <w:rPr>
          <w:rFonts w:ascii="宋体" w:hAnsi="宋体" w:hint="eastAsia"/>
        </w:rPr>
        <w:t>。</w:t>
      </w:r>
    </w:p>
    <w:p w:rsidR="00700F24" w:rsidRPr="00594540" w:rsidRDefault="00700F24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</w:t>
      </w:r>
      <w:r w:rsidRPr="00594540">
        <w:rPr>
          <w:rFonts w:ascii="宋体" w:hAnsi="宋体" w:hint="eastAsia"/>
        </w:rPr>
        <w:t>段落的字单元集合。</w:t>
      </w:r>
    </w:p>
    <w:p w:rsidR="008A7BFA" w:rsidRPr="00594540" w:rsidRDefault="0024212F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给定段落的字体格式集合</w:t>
      </w:r>
      <w:r w:rsidR="00E05D79" w:rsidRPr="00594540">
        <w:rPr>
          <w:rFonts w:ascii="宋体" w:hAnsi="宋体" w:hint="eastAsia"/>
        </w:rPr>
        <w:t>。</w:t>
      </w:r>
    </w:p>
    <w:p w:rsidR="00390132" w:rsidRPr="00594540" w:rsidRDefault="0024212F" w:rsidP="00390132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/>
        </w:rPr>
        <w:t>解析</w:t>
      </w:r>
      <w:r w:rsidR="008A7BFA" w:rsidRPr="00594540">
        <w:rPr>
          <w:rFonts w:ascii="宋体" w:hAnsi="宋体"/>
        </w:rPr>
        <w:t>文档中的所有表格</w:t>
      </w:r>
      <w:r w:rsidR="008A7BFA" w:rsidRPr="00594540">
        <w:rPr>
          <w:rFonts w:ascii="宋体" w:hAnsi="宋体" w:hint="eastAsia"/>
        </w:rPr>
        <w:t>。</w:t>
      </w:r>
    </w:p>
    <w:p w:rsidR="00BF5B1A" w:rsidRPr="00594540" w:rsidRDefault="004C293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84224F" w:rsidRPr="00594540">
        <w:rPr>
          <w:rFonts w:ascii="宋体" w:hAnsi="宋体" w:hint="eastAsia"/>
        </w:rPr>
        <w:t>给定</w:t>
      </w:r>
      <w:r w:rsidR="00B871E8" w:rsidRPr="00594540">
        <w:rPr>
          <w:rFonts w:ascii="宋体" w:hAnsi="宋体" w:hint="eastAsia"/>
        </w:rPr>
        <w:t>标题下面所有</w:t>
      </w:r>
      <w:r w:rsidR="00726CE5" w:rsidRPr="00594540">
        <w:rPr>
          <w:rFonts w:ascii="宋体" w:hAnsi="宋体" w:hint="eastAsia"/>
        </w:rPr>
        <w:t>段落信息</w:t>
      </w:r>
      <w:r w:rsidR="00281348" w:rsidRPr="00594540">
        <w:rPr>
          <w:rFonts w:ascii="宋体" w:hAnsi="宋体" w:hint="eastAsia"/>
        </w:rPr>
        <w:t>。</w:t>
      </w:r>
    </w:p>
    <w:p w:rsidR="0049329F" w:rsidRPr="00594540" w:rsidRDefault="0049329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Swagger文档：支持采用</w:t>
      </w:r>
      <w:r w:rsidR="006B1DE4" w:rsidRPr="00594540">
        <w:rPr>
          <w:rFonts w:ascii="宋体" w:hAnsi="宋体" w:hint="eastAsia"/>
        </w:rPr>
        <w:t>Restful格式进行数据交互，并且采用Swagger查看文档接口。</w:t>
      </w:r>
    </w:p>
    <w:p w:rsidR="00621A79" w:rsidRPr="00594540" w:rsidRDefault="008429CC" w:rsidP="00621A79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5765165" cy="2621915"/>
            <wp:effectExtent l="0" t="0" r="0" b="0"/>
            <wp:docPr id="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10" w:name="_Toc38058605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.2功能描述</w:t>
      </w:r>
      <w:bookmarkEnd w:id="10"/>
    </w:p>
    <w:p w:rsidR="00D37589" w:rsidRPr="00594540" w:rsidRDefault="00D37589" w:rsidP="00BC59DC">
      <w:pPr>
        <w:ind w:firstLineChars="0" w:firstLine="0"/>
        <w:rPr>
          <w:rFonts w:ascii="宋体" w:hAnsi="宋体"/>
          <w:b/>
          <w:sz w:val="28"/>
          <w:szCs w:val="28"/>
        </w:rPr>
      </w:pPr>
      <w:r w:rsidRPr="00594540">
        <w:rPr>
          <w:rFonts w:ascii="宋体" w:hAnsi="宋体" w:hint="eastAsia"/>
          <w:b/>
          <w:sz w:val="28"/>
          <w:szCs w:val="28"/>
        </w:rPr>
        <w:t>功能概述</w:t>
      </w:r>
    </w:p>
    <w:p w:rsidR="001C1E15" w:rsidRPr="00594540" w:rsidRDefault="007519E3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1C1E15" w:rsidRPr="00594540">
        <w:rPr>
          <w:rFonts w:ascii="宋体" w:hAnsi="宋体" w:hint="eastAsia"/>
        </w:rPr>
        <w:t>：需要支持对doc、docx、wps、pdf</w:t>
      </w:r>
      <w:r w:rsidR="00311738" w:rsidRPr="00594540">
        <w:rPr>
          <w:rFonts w:ascii="宋体" w:hAnsi="宋体" w:hint="eastAsia"/>
        </w:rPr>
        <w:t>、excel</w:t>
      </w:r>
      <w:r w:rsidR="001C1E15" w:rsidRPr="00594540">
        <w:rPr>
          <w:rFonts w:ascii="宋体" w:hAnsi="宋体" w:hint="eastAsia"/>
        </w:rPr>
        <w:t>文件格式内容解析，即用户传输的文件格式符合这些格式则进行解析，并支持对二进制流文档进行格式判断，依据格式判断结果执行不同格式文件解析，并可对不支持的格式进行提示。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</w:t>
      </w:r>
      <w:r w:rsidR="00D4394E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文档段落信息，包括文字内容，自动编号，</w:t>
      </w:r>
      <w:r w:rsidRPr="00594540">
        <w:rPr>
          <w:rFonts w:ascii="宋体" w:hAnsi="宋体" w:hint="eastAsia"/>
        </w:rPr>
        <w:lastRenderedPageBreak/>
        <w:t>以打开word看到为依据，解析获取的文字尽可能与其一致。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DA56D2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每个段落的基本信息，包括对齐方式、大纲级别、特殊格式（首行缩进、悬挂缩进）、段前、段后、行距、对齐方式等。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</w:t>
      </w:r>
      <w:r w:rsidR="0071323A" w:rsidRPr="00594540">
        <w:rPr>
          <w:rFonts w:ascii="宋体" w:hAnsi="宋体" w:hint="eastAsia"/>
        </w:rPr>
        <w:t>解析</w:t>
      </w:r>
      <w:r w:rsidR="00DA56D2" w:rsidRPr="00594540">
        <w:rPr>
          <w:rFonts w:ascii="宋体" w:hAnsi="宋体" w:hint="eastAsia"/>
        </w:rPr>
        <w:t>：解析</w:t>
      </w:r>
      <w:r w:rsidRPr="00594540">
        <w:rPr>
          <w:rFonts w:ascii="宋体" w:hAnsi="宋体" w:hint="eastAsia"/>
        </w:rPr>
        <w:t>全部标题内容的接口，包括标题文本、标题级别、段落格式等，标题是一种特殊的段落。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</w:t>
      </w:r>
      <w:r w:rsidR="00FB32A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F94218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全部</w:t>
      </w:r>
      <w:r w:rsidR="00A225DF" w:rsidRPr="00594540">
        <w:rPr>
          <w:rFonts w:ascii="宋体" w:hAnsi="宋体" w:hint="eastAsia"/>
        </w:rPr>
        <w:t>图片</w:t>
      </w:r>
      <w:r w:rsidRPr="00594540">
        <w:rPr>
          <w:rFonts w:ascii="宋体" w:hAnsi="宋体" w:hint="eastAsia"/>
        </w:rPr>
        <w:t>内容的接口，包括图片base64编码信息、图片格式、图片大小，获取图片在文档中的位置信息，也就是图片在文档中的段落序号，方便后续解析图片前后文。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6465E6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：通常段落由多个具有相同字体格式的单元组成，给定段落ID，可获取段落的字单元集合。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</w:t>
      </w:r>
      <w:r w:rsidR="00E17B4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：给定段落ID</w:t>
      </w:r>
      <w:r w:rsidR="00FA4041" w:rsidRPr="00594540">
        <w:rPr>
          <w:rFonts w:ascii="宋体" w:hAnsi="宋体" w:hint="eastAsia"/>
        </w:rPr>
        <w:t>，解析获取段落</w:t>
      </w:r>
      <w:r w:rsidRPr="00594540">
        <w:rPr>
          <w:rFonts w:ascii="宋体" w:hAnsi="宋体" w:hint="eastAsia"/>
        </w:rPr>
        <w:t>中所有最小独立单元（字体信息一致的最大连续字符）的字体信息，返回是一个字体列表。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="00221FDD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Pr="00594540">
        <w:rPr>
          <w:rFonts w:ascii="宋体" w:hAnsi="宋体"/>
        </w:rPr>
        <w:t>可以</w:t>
      </w:r>
      <w:r w:rsidR="00D82C3A"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="006D2953" w:rsidRPr="00594540">
        <w:rPr>
          <w:rFonts w:ascii="宋体" w:hAnsi="宋体" w:hint="eastAsia"/>
        </w:rPr>
        <w:t>内容</w:t>
      </w:r>
      <w:r w:rsidR="00CF5164" w:rsidRPr="00594540">
        <w:rPr>
          <w:rFonts w:ascii="宋体" w:hAnsi="宋体" w:hint="eastAsia"/>
        </w:rPr>
        <w:t>（通常为段落内容）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CB3BEA" w:rsidRPr="00594540">
        <w:rPr>
          <w:rFonts w:ascii="宋体" w:hAnsi="宋体" w:hint="eastAsia"/>
        </w:rPr>
        <w:t>获取</w:t>
      </w:r>
      <w:r w:rsidRPr="00594540">
        <w:rPr>
          <w:rFonts w:ascii="宋体" w:hAnsi="宋体" w:hint="eastAsia"/>
        </w:rPr>
        <w:t>：给定标题ID，获取标题下面所有段落信息，标题下的内容以word中大纲视图为主。</w:t>
      </w:r>
    </w:p>
    <w:p w:rsidR="00464224" w:rsidRPr="00594540" w:rsidRDefault="008429CC" w:rsidP="00464224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4507865" cy="450786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DF" w:rsidRPr="00594540" w:rsidRDefault="000F79CC" w:rsidP="00497E36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图3-1 文件解析模块基本功能图</w:t>
      </w:r>
    </w:p>
    <w:p w:rsidR="00D37589" w:rsidRPr="00594540" w:rsidRDefault="00C1293F" w:rsidP="00D37589">
      <w:pPr>
        <w:pStyle w:val="3"/>
        <w:ind w:firstLineChars="0" w:firstLine="0"/>
        <w:rPr>
          <w:rFonts w:ascii="宋体" w:hAnsi="宋体"/>
        </w:rPr>
      </w:pPr>
      <w:bookmarkStart w:id="11" w:name="_Toc38058606"/>
      <w:r w:rsidRPr="00594540">
        <w:rPr>
          <w:rFonts w:ascii="宋体" w:hAnsi="宋体" w:hint="eastAsia"/>
        </w:rPr>
        <w:lastRenderedPageBreak/>
        <w:t>3</w:t>
      </w:r>
      <w:r w:rsidR="00D37589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1</w:t>
      </w:r>
      <w:r w:rsidR="00856F42" w:rsidRPr="00594540">
        <w:rPr>
          <w:rFonts w:ascii="宋体" w:hAnsi="宋体" w:hint="eastAsia"/>
        </w:rPr>
        <w:t>文档载入</w:t>
      </w:r>
      <w:bookmarkEnd w:id="11"/>
    </w:p>
    <w:p w:rsidR="00D37589" w:rsidRPr="00594540" w:rsidRDefault="00D37589" w:rsidP="00D37589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CE2D60" w:rsidRPr="00594540" w:rsidRDefault="0048307A" w:rsidP="005D711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文档载入：需要支持对doc、docx、wps、pdf文件格式内容解析，即用户传输的文件格式符合这些格式则进行解析，并支持对二进制流文档进行格式判断， 依据格式判断结果执行不同格式文件解析，并可对不支持的格式进行提示。</w:t>
      </w:r>
    </w:p>
    <w:p w:rsidR="00D37589" w:rsidRPr="00594540" w:rsidRDefault="00D37589" w:rsidP="00D37589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C9764C" w:rsidRPr="00594540" w:rsidRDefault="00C9764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AD6C3F" w:rsidRPr="00594540">
        <w:rPr>
          <w:rFonts w:ascii="宋体" w:hAnsi="宋体" w:hint="eastAsia"/>
        </w:rPr>
        <w:t>．用户可以对doc、docx、wps、pdf等文本文档进行文档解析；</w:t>
      </w:r>
    </w:p>
    <w:p w:rsidR="007D58C5" w:rsidRPr="00594540" w:rsidRDefault="007D58C5" w:rsidP="00E415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2</w:t>
      </w:r>
      <w:r w:rsidR="00D91BC8" w:rsidRPr="00594540">
        <w:rPr>
          <w:rFonts w:ascii="宋体" w:hAnsi="宋体" w:hint="eastAsia"/>
        </w:rPr>
        <w:t>．</w:t>
      </w:r>
      <w:r w:rsidRPr="00594540">
        <w:rPr>
          <w:rFonts w:ascii="宋体" w:hAnsi="宋体" w:hint="eastAsia"/>
        </w:rPr>
        <w:t>上传大文件，查看解析是否正确；</w:t>
      </w:r>
    </w:p>
    <w:p w:rsidR="007F7F3F" w:rsidRPr="00594540" w:rsidRDefault="007D58C5" w:rsidP="008A4DCC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3</w:t>
      </w:r>
      <w:r w:rsidR="00AD6C3F" w:rsidRPr="00594540">
        <w:rPr>
          <w:rFonts w:ascii="宋体" w:hAnsi="宋体" w:hint="eastAsia"/>
        </w:rPr>
        <w:t>．支持不同大小文档解析。</w:t>
      </w:r>
    </w:p>
    <w:p w:rsidR="007F7F3F" w:rsidRPr="00594540" w:rsidRDefault="00BC186B" w:rsidP="007F7F3F">
      <w:pPr>
        <w:pStyle w:val="3"/>
        <w:ind w:firstLineChars="0" w:firstLine="0"/>
        <w:rPr>
          <w:rFonts w:ascii="宋体" w:hAnsi="宋体"/>
        </w:rPr>
      </w:pPr>
      <w:bookmarkStart w:id="12" w:name="_Toc38058607"/>
      <w:r w:rsidRPr="00594540">
        <w:rPr>
          <w:rFonts w:ascii="宋体" w:hAnsi="宋体" w:hint="eastAsia"/>
        </w:rPr>
        <w:t>3.2.2</w:t>
      </w:r>
      <w:r w:rsidR="00944A30" w:rsidRPr="00594540">
        <w:rPr>
          <w:rFonts w:ascii="宋体" w:hAnsi="宋体" w:hint="eastAsia"/>
        </w:rPr>
        <w:t>段落内容解析</w:t>
      </w:r>
      <w:bookmarkEnd w:id="12"/>
    </w:p>
    <w:p w:rsidR="007F7F3F" w:rsidRPr="00594540" w:rsidRDefault="007F7F3F" w:rsidP="007F7F3F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7F7F3F" w:rsidRPr="00594540" w:rsidRDefault="009854E3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段落内容解析：支持从文件中解析文档段落信息，包括文字内容，自动编号，以打开word看到为依据，解析获取的文字尽可能与其一致。</w:t>
      </w:r>
      <w:r w:rsidR="003B6B0F" w:rsidRPr="00594540">
        <w:rPr>
          <w:rFonts w:ascii="宋体" w:hAnsi="宋体" w:hint="eastAsia"/>
        </w:rPr>
        <w:t>一般doc、docx、wps和excel文件的</w:t>
      </w:r>
      <w:r w:rsidR="00312A08" w:rsidRPr="00594540">
        <w:rPr>
          <w:rFonts w:ascii="宋体" w:hAnsi="宋体" w:hint="eastAsia"/>
        </w:rPr>
        <w:t>基础解析拟基于</w:t>
      </w:r>
      <w:r w:rsidR="00312A08" w:rsidRPr="00594540">
        <w:rPr>
          <w:rFonts w:ascii="宋体" w:hAnsi="宋体"/>
        </w:rPr>
        <w:t>wordParserWithPOI</w:t>
      </w:r>
      <w:r w:rsidR="00312A08" w:rsidRPr="00594540">
        <w:rPr>
          <w:rFonts w:ascii="宋体" w:hAnsi="宋体" w:hint="eastAsia"/>
        </w:rPr>
        <w:t>进行再次开发</w:t>
      </w:r>
      <w:r w:rsidR="00444DA8" w:rsidRPr="00594540">
        <w:rPr>
          <w:rFonts w:ascii="宋体" w:hAnsi="宋体" w:hint="eastAsia"/>
        </w:rPr>
        <w:t>，pdf类型文件拟采用pdfbox作为基本解析服务。</w:t>
      </w:r>
    </w:p>
    <w:p w:rsidR="00770896" w:rsidRPr="00594540" w:rsidRDefault="004C0780" w:rsidP="009854E3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注意</w:t>
      </w:r>
      <w:r w:rsidRPr="00594540">
        <w:rPr>
          <w:rFonts w:ascii="宋体" w:hAnsi="宋体" w:hint="eastAsia"/>
        </w:rPr>
        <w:t>：需要对每一个段落按照word中显示的顺序进行标号，顺序与word中分段一致。</w:t>
      </w:r>
    </w:p>
    <w:p w:rsidR="00D762A4" w:rsidRPr="00594540" w:rsidRDefault="008429CC" w:rsidP="00F54294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3250565" cy="1600200"/>
            <wp:effectExtent l="0" t="0" r="0" b="0"/>
            <wp:docPr id="3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D3" w:rsidRPr="00594540" w:rsidRDefault="003B58D3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图3-2 段落内容解析功能图</w:t>
      </w:r>
    </w:p>
    <w:p w:rsidR="007F7F3F" w:rsidRPr="00594540" w:rsidRDefault="007F7F3F" w:rsidP="007F7F3F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7F7F3F" w:rsidRPr="00594540" w:rsidRDefault="008870E9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6187A" w:rsidRPr="00594540">
        <w:rPr>
          <w:rFonts w:ascii="宋体" w:hAnsi="宋体" w:hint="eastAsia"/>
        </w:rPr>
        <w:t>可对doc、docx、wps、pdf等文本文档进行段落内容解析；</w:t>
      </w:r>
    </w:p>
    <w:p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2．解析到的段落文字字符串内容与word显示一致；</w:t>
      </w:r>
    </w:p>
    <w:p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3．如果有自动编号、则以word显示为主，即需要将编号“1.”等解析获取。</w:t>
      </w:r>
    </w:p>
    <w:p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3" w:name="_Toc38058608"/>
      <w:r w:rsidRPr="00594540">
        <w:rPr>
          <w:rFonts w:ascii="宋体" w:hAnsi="宋体" w:hint="eastAsia"/>
        </w:rPr>
        <w:lastRenderedPageBreak/>
        <w:t>3.2.3</w:t>
      </w:r>
      <w:r w:rsidR="009A620C" w:rsidRPr="00594540">
        <w:rPr>
          <w:rFonts w:ascii="宋体" w:hAnsi="宋体" w:hint="eastAsia"/>
        </w:rPr>
        <w:t>段落格式解析</w:t>
      </w:r>
      <w:bookmarkEnd w:id="13"/>
    </w:p>
    <w:p w:rsidR="00E66EEA" w:rsidRPr="00594540" w:rsidRDefault="00E66EEA" w:rsidP="00E66EE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822240" w:rsidRPr="00594540" w:rsidRDefault="0053653B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段落格式解析：解析每个段落的基本信息，包括对齐方式、大纲级别、特殊格式（首行缩进、悬挂缩进）、段前、段后、行距、对齐方式等。</w:t>
      </w:r>
    </w:p>
    <w:p w:rsidR="00277EED" w:rsidRPr="00594540" w:rsidRDefault="008429CC" w:rsidP="00277EED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3329305" cy="3257550"/>
            <wp:effectExtent l="0" t="0" r="0" b="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EED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</w:t>
      </w:r>
      <w:r w:rsidR="005E7AA6" w:rsidRPr="00594540">
        <w:rPr>
          <w:rFonts w:ascii="宋体" w:hAnsi="宋体" w:hint="eastAsia"/>
        </w:rPr>
        <w:t>3</w:t>
      </w:r>
      <w:r w:rsidRPr="00594540">
        <w:rPr>
          <w:rFonts w:ascii="宋体" w:hAnsi="宋体" w:hint="eastAsia"/>
        </w:rPr>
        <w:t xml:space="preserve"> 段落格式解析功能图</w:t>
      </w:r>
    </w:p>
    <w:p w:rsidR="009D033A" w:rsidRPr="00594540" w:rsidRDefault="008429CC" w:rsidP="009D033A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4407535" cy="2564765"/>
            <wp:effectExtent l="0" t="0" r="0" b="0"/>
            <wp:docPr id="5" name="图片 9" descr="C:\Users\star\AppData\Local\Temp\1581679535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Users\star\AppData\Local\Temp\1581679535(1).png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图3-4 图片解析功能示意图</w:t>
      </w:r>
    </w:p>
    <w:p w:rsidR="009D033A" w:rsidRPr="00594540" w:rsidRDefault="009D033A" w:rsidP="00277EED">
      <w:pPr>
        <w:ind w:firstLineChars="0" w:firstLine="0"/>
        <w:jc w:val="center"/>
        <w:rPr>
          <w:rFonts w:ascii="宋体" w:hAnsi="宋体" w:hint="eastAsia"/>
        </w:rPr>
      </w:pPr>
    </w:p>
    <w:p w:rsidR="00E66EEA" w:rsidRPr="00594540" w:rsidRDefault="00E66EEA" w:rsidP="00E66EE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013AE4" w:rsidRPr="00594540" w:rsidRDefault="008870E9" w:rsidP="00013AE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013AE4" w:rsidRPr="00594540">
        <w:rPr>
          <w:rFonts w:ascii="宋体" w:hAnsi="宋体" w:hint="eastAsia"/>
        </w:rPr>
        <w:t>．可对doc、docx、wps、pdf等文本文档进行段落</w:t>
      </w:r>
      <w:r w:rsidR="00242DEB" w:rsidRPr="00594540">
        <w:rPr>
          <w:rFonts w:ascii="宋体" w:hAnsi="宋体" w:hint="eastAsia"/>
        </w:rPr>
        <w:t>格式</w:t>
      </w:r>
      <w:r w:rsidR="00013AE4" w:rsidRPr="00594540">
        <w:rPr>
          <w:rFonts w:ascii="宋体" w:hAnsi="宋体" w:hint="eastAsia"/>
        </w:rPr>
        <w:t>解析；</w:t>
      </w:r>
    </w:p>
    <w:p w:rsidR="003C1348" w:rsidRPr="00594540" w:rsidRDefault="00013AE4" w:rsidP="003C134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</w:t>
      </w:r>
      <w:r w:rsidR="00242DEB" w:rsidRPr="00594540">
        <w:rPr>
          <w:rFonts w:ascii="宋体" w:hAnsi="宋体" w:hint="eastAsia"/>
        </w:rPr>
        <w:t>段落格式与word中的段落格式显示一致</w:t>
      </w:r>
      <w:r w:rsidR="003C1348" w:rsidRPr="00594540">
        <w:rPr>
          <w:rFonts w:ascii="宋体" w:hAnsi="宋体" w:hint="eastAsia"/>
        </w:rPr>
        <w:t>。</w:t>
      </w:r>
    </w:p>
    <w:p w:rsidR="00E66EEA" w:rsidRPr="00594540" w:rsidRDefault="00E66EEA" w:rsidP="000C6A39">
      <w:pPr>
        <w:ind w:firstLine="480"/>
        <w:rPr>
          <w:rFonts w:ascii="宋体" w:hAnsi="宋体"/>
        </w:rPr>
      </w:pPr>
    </w:p>
    <w:p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4" w:name="_Toc38058609"/>
      <w:r w:rsidRPr="00594540">
        <w:rPr>
          <w:rFonts w:ascii="宋体" w:hAnsi="宋体" w:hint="eastAsia"/>
        </w:rPr>
        <w:t>3.2.4</w:t>
      </w:r>
      <w:r w:rsidR="005D35A3" w:rsidRPr="00594540">
        <w:rPr>
          <w:rFonts w:ascii="宋体" w:hAnsi="宋体" w:hint="eastAsia"/>
        </w:rPr>
        <w:t>标题内容解析</w:t>
      </w:r>
      <w:bookmarkEnd w:id="14"/>
    </w:p>
    <w:p w:rsidR="00E66EEA" w:rsidRPr="00594540" w:rsidRDefault="00E66EEA" w:rsidP="00E66EE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E66EEA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标题内容解析：解析全部标题内容的接口，包括标题文本、标题级别、段落格式等，标题是一种特殊的段落。</w:t>
      </w:r>
    </w:p>
    <w:p w:rsidR="00A11795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注：标题经常具有自动编号，需要特殊对待处理</w:t>
      </w:r>
    </w:p>
    <w:p w:rsidR="00E66EEA" w:rsidRPr="00594540" w:rsidRDefault="00E66EEA" w:rsidP="00E66EE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D102C3" w:rsidRPr="00594540" w:rsidRDefault="008870E9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102C3" w:rsidRPr="00594540">
        <w:rPr>
          <w:rFonts w:ascii="宋体" w:hAnsi="宋体" w:hint="eastAsia"/>
        </w:rPr>
        <w:t>可对doc、docx、wps、pdf等文本文档进行</w:t>
      </w:r>
      <w:r w:rsidR="00B51A39" w:rsidRPr="00594540">
        <w:rPr>
          <w:rFonts w:ascii="宋体" w:hAnsi="宋体" w:hint="eastAsia"/>
        </w:rPr>
        <w:t>标题内容</w:t>
      </w:r>
      <w:r w:rsidR="00D102C3" w:rsidRPr="00594540">
        <w:rPr>
          <w:rFonts w:ascii="宋体" w:hAnsi="宋体" w:hint="eastAsia"/>
        </w:rPr>
        <w:t>解析；</w:t>
      </w:r>
    </w:p>
    <w:p w:rsidR="00D102C3" w:rsidRPr="00594540" w:rsidRDefault="00D102C3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B30720" w:rsidRPr="00594540">
        <w:rPr>
          <w:rFonts w:ascii="宋体" w:hAnsi="宋体" w:hint="eastAsia"/>
        </w:rPr>
        <w:t>对具有自动编号、无自动编号标题可正确解析；</w:t>
      </w:r>
    </w:p>
    <w:p w:rsidR="00E66EEA" w:rsidRPr="00594540" w:rsidRDefault="00B30720" w:rsidP="00DB48E7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3．可正确获取标题的大纲级别、标题文本内容、标题格式（段落格式）等</w:t>
      </w:r>
      <w:r w:rsidR="00B06E9F" w:rsidRPr="00594540">
        <w:rPr>
          <w:rFonts w:ascii="宋体" w:hAnsi="宋体" w:hint="eastAsia"/>
        </w:rPr>
        <w:t>。</w:t>
      </w:r>
    </w:p>
    <w:p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5" w:name="_Toc38058610"/>
      <w:r w:rsidRPr="00594540">
        <w:rPr>
          <w:rFonts w:ascii="宋体" w:hAnsi="宋体" w:hint="eastAsia"/>
        </w:rPr>
        <w:t>3.2.5</w:t>
      </w:r>
      <w:r w:rsidR="00F34DE4" w:rsidRPr="00594540">
        <w:rPr>
          <w:rFonts w:ascii="宋体" w:hAnsi="宋体" w:hint="eastAsia"/>
        </w:rPr>
        <w:t>图片内容解析</w:t>
      </w:r>
      <w:bookmarkEnd w:id="15"/>
    </w:p>
    <w:p w:rsidR="00997126" w:rsidRPr="00594540" w:rsidRDefault="00997126" w:rsidP="00997126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9454EB" w:rsidRPr="00594540" w:rsidRDefault="00B21BC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图片内容解析：解析全部图片内容的接口，包括图片base64编码信息、图片格式、图片大小，获取图片在文档中的位置信息，也就是图片在文档中的段落序号，方便后续解析图片前后文。</w:t>
      </w:r>
    </w:p>
    <w:p w:rsidR="003E7F06" w:rsidRPr="00594540" w:rsidRDefault="00C5179C" w:rsidP="0074404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图片解析需要知道图片所在段落序号、图片base64编码、图片</w:t>
      </w:r>
      <w:r w:rsidR="00197CB1" w:rsidRPr="00594540">
        <w:rPr>
          <w:rFonts w:ascii="宋体" w:hAnsi="宋体" w:hint="eastAsia"/>
        </w:rPr>
        <w:t>长度、图片宽度、图片格式等</w:t>
      </w:r>
      <w:r w:rsidR="00A90AD6" w:rsidRPr="00594540">
        <w:rPr>
          <w:rFonts w:ascii="宋体" w:hAnsi="宋体" w:hint="eastAsia"/>
        </w:rPr>
        <w:t>。</w:t>
      </w:r>
    </w:p>
    <w:p w:rsidR="00744043" w:rsidRPr="00594540" w:rsidRDefault="008429CC" w:rsidP="008A37E4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4407535" cy="2564765"/>
            <wp:effectExtent l="0" t="0" r="0" b="0"/>
            <wp:docPr id="6" name="图片 5" descr="C:\Users\star\AppData\Local\Temp\1581679535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star\AppData\Local\Temp\1581679535(1).png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A6" w:rsidRPr="00594540" w:rsidRDefault="005E7AA6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 xml:space="preserve">图3-4 </w:t>
      </w:r>
      <w:bookmarkStart w:id="16" w:name="OLE_LINK1"/>
      <w:bookmarkStart w:id="17" w:name="OLE_LINK2"/>
      <w:r w:rsidRPr="00594540">
        <w:rPr>
          <w:rFonts w:ascii="宋体" w:hAnsi="宋体" w:hint="eastAsia"/>
        </w:rPr>
        <w:t>图片解析功能示意图</w:t>
      </w:r>
      <w:bookmarkEnd w:id="16"/>
      <w:bookmarkEnd w:id="17"/>
    </w:p>
    <w:p w:rsidR="009454EB" w:rsidRPr="00594540" w:rsidRDefault="00997126" w:rsidP="00E96964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1．可对doc、docx、wps、pdf等文本文档进行</w:t>
      </w:r>
      <w:r w:rsidR="00BC5174" w:rsidRPr="00594540">
        <w:rPr>
          <w:rFonts w:ascii="宋体" w:hAnsi="宋体" w:hint="eastAsia"/>
        </w:rPr>
        <w:t>图片内容</w:t>
      </w:r>
      <w:r w:rsidRPr="00594540">
        <w:rPr>
          <w:rFonts w:ascii="宋体" w:hAnsi="宋体" w:hint="eastAsia"/>
        </w:rPr>
        <w:t>解析；</w:t>
      </w:r>
    </w:p>
    <w:p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FC4D2F" w:rsidRPr="00594540">
        <w:rPr>
          <w:rFonts w:ascii="宋体" w:hAnsi="宋体" w:hint="eastAsia"/>
        </w:rPr>
        <w:t>可正确解析图片内容，可将图片保存在制定位置</w:t>
      </w:r>
      <w:r w:rsidR="00BC2959" w:rsidRPr="00594540">
        <w:rPr>
          <w:rFonts w:ascii="宋体" w:hAnsi="宋体" w:hint="eastAsia"/>
        </w:rPr>
        <w:t>；</w:t>
      </w:r>
    </w:p>
    <w:p w:rsidR="00997126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3．可</w:t>
      </w:r>
      <w:r w:rsidR="00BC2959" w:rsidRPr="00594540">
        <w:rPr>
          <w:rFonts w:ascii="宋体" w:hAnsi="宋体" w:hint="eastAsia"/>
        </w:rPr>
        <w:t>正确解析图片大小等图片格式；</w:t>
      </w:r>
    </w:p>
    <w:p w:rsidR="00BC2959" w:rsidRPr="00594540" w:rsidRDefault="00BC2959" w:rsidP="00BC295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4．可对内嵌的图片解析图片段落位置</w:t>
      </w:r>
      <w:r w:rsidR="00575567" w:rsidRPr="00594540">
        <w:rPr>
          <w:rFonts w:ascii="宋体" w:hAnsi="宋体" w:hint="eastAsia"/>
        </w:rPr>
        <w:t>。</w:t>
      </w:r>
    </w:p>
    <w:p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8" w:name="_Toc38058611"/>
      <w:r w:rsidRPr="00594540">
        <w:rPr>
          <w:rFonts w:ascii="宋体" w:hAnsi="宋体" w:hint="eastAsia"/>
        </w:rPr>
        <w:t>3.2.6</w:t>
      </w:r>
      <w:r w:rsidR="00830881" w:rsidRPr="00594540">
        <w:rPr>
          <w:rFonts w:ascii="宋体" w:hAnsi="宋体" w:hint="eastAsia"/>
        </w:rPr>
        <w:t>段落字单元解析</w:t>
      </w:r>
      <w:bookmarkEnd w:id="18"/>
    </w:p>
    <w:p w:rsidR="00997126" w:rsidRPr="00594540" w:rsidRDefault="005F37E0" w:rsidP="005F37E0">
      <w:pPr>
        <w:pStyle w:val="4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997126" w:rsidRPr="00594540">
        <w:rPr>
          <w:rFonts w:ascii="宋体" w:hAnsi="宋体" w:hint="eastAsia"/>
        </w:rPr>
        <w:t>功能概述</w:t>
      </w:r>
    </w:p>
    <w:p w:rsidR="004135D9" w:rsidRPr="00594540" w:rsidRDefault="00823DEE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段落字单元解析：通常段落由多个具有相同字体格式的单元组成，给定段落ID，可获取段落的字单元集合。</w:t>
      </w:r>
    </w:p>
    <w:p w:rsidR="00040191" w:rsidRPr="00594540" w:rsidRDefault="00040191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一个段落如“我爱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”，由于中国为红色字体，则这个段落至少由两个字单元组成，一个是“我爱”，另一个是“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”，因为为了准确获取每一个段落的字体颜色、加粗等信息，需要获取段落由那些字单元组成。每个字单元由独立的、具有相同字体格式的字符串组成。</w:t>
      </w:r>
    </w:p>
    <w:p w:rsidR="004135D9" w:rsidRPr="00594540" w:rsidRDefault="004135D9" w:rsidP="004135D9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A410BE" w:rsidRPr="00594540" w:rsidRDefault="00A410BE" w:rsidP="00A410B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1．可对doc、docx、wps、pdf等文本文档进行</w:t>
      </w:r>
      <w:r w:rsidR="008F4D48" w:rsidRPr="00594540">
        <w:rPr>
          <w:rFonts w:ascii="宋体" w:hAnsi="宋体" w:hint="eastAsia"/>
        </w:rPr>
        <w:t>段落字单元</w:t>
      </w:r>
      <w:r w:rsidRPr="00594540">
        <w:rPr>
          <w:rFonts w:ascii="宋体" w:hAnsi="宋体" w:hint="eastAsia"/>
        </w:rPr>
        <w:t>解析；</w:t>
      </w:r>
    </w:p>
    <w:p w:rsidR="004135D9" w:rsidRPr="00594540" w:rsidRDefault="00A410BE" w:rsidP="00261EE2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261EE2" w:rsidRPr="00594540">
        <w:rPr>
          <w:rFonts w:ascii="宋体" w:hAnsi="宋体" w:hint="eastAsia"/>
        </w:rPr>
        <w:t>．采用部分加粗、斜体、字体大小等方式，将段落人工划分为不同的部分，验证是否可以正确解析</w:t>
      </w:r>
      <w:r w:rsidR="00254FCC" w:rsidRPr="00594540">
        <w:rPr>
          <w:rFonts w:ascii="宋体" w:hAnsi="宋体" w:hint="eastAsia"/>
        </w:rPr>
        <w:t>字单元，即是否按照正确格式将段落划分为正确的组合；</w:t>
      </w:r>
    </w:p>
    <w:p w:rsidR="00E66EEA" w:rsidRPr="00594540" w:rsidRDefault="00A410BE" w:rsidP="00C53C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</w:t>
      </w:r>
      <w:r w:rsidR="00254FCC" w:rsidRPr="00594540">
        <w:rPr>
          <w:rFonts w:ascii="宋体" w:hAnsi="宋体" w:hint="eastAsia"/>
        </w:rPr>
        <w:t>．</w:t>
      </w:r>
      <w:r w:rsidR="00254FCC" w:rsidRPr="00594540">
        <w:rPr>
          <w:rFonts w:ascii="宋体" w:hAnsi="宋体"/>
        </w:rPr>
        <w:t>依据</w:t>
      </w:r>
      <w:r w:rsidR="00254FCC" w:rsidRPr="00594540">
        <w:rPr>
          <w:rFonts w:ascii="宋体" w:hAnsi="宋体" w:hint="eastAsia"/>
        </w:rPr>
        <w:t>“字体格式解析模块”，查验每一部分的字单元的字体是否正确。</w:t>
      </w:r>
    </w:p>
    <w:p w:rsidR="00EF7191" w:rsidRPr="00594540" w:rsidRDefault="00C1293F" w:rsidP="00EF7191">
      <w:pPr>
        <w:pStyle w:val="3"/>
        <w:ind w:firstLineChars="0" w:firstLine="0"/>
        <w:rPr>
          <w:rFonts w:ascii="宋体" w:hAnsi="宋体"/>
        </w:rPr>
      </w:pPr>
      <w:bookmarkStart w:id="19" w:name="_Toc38058612"/>
      <w:r w:rsidRPr="00594540">
        <w:rPr>
          <w:rFonts w:ascii="宋体" w:hAnsi="宋体" w:hint="eastAsia"/>
        </w:rPr>
        <w:t>3</w:t>
      </w:r>
      <w:r w:rsidR="00EF7191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7</w:t>
      </w:r>
      <w:r w:rsidR="00EF7191" w:rsidRPr="00594540">
        <w:rPr>
          <w:rFonts w:ascii="宋体" w:hAnsi="宋体" w:hint="eastAsia"/>
        </w:rPr>
        <w:t xml:space="preserve"> </w:t>
      </w:r>
      <w:r w:rsidR="00E77B61" w:rsidRPr="00594540">
        <w:rPr>
          <w:rFonts w:ascii="宋体" w:hAnsi="宋体" w:hint="eastAsia"/>
        </w:rPr>
        <w:t>字体格式解析</w:t>
      </w:r>
      <w:bookmarkEnd w:id="19"/>
    </w:p>
    <w:p w:rsidR="00EF7191" w:rsidRPr="00594540" w:rsidRDefault="00EF7191" w:rsidP="00EF7191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BC186B" w:rsidRPr="00594540" w:rsidRDefault="00855680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字体格式解析：给定段落ID，解析获取段落中所有最小独立单元（字体信息一致的最大连续字符）的字体信息，返回是一个字体列表。</w:t>
      </w:r>
    </w:p>
    <w:p w:rsidR="00B0747B" w:rsidRPr="00594540" w:rsidRDefault="00B0747B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字体格式需要解析中文字体、西文字体、</w:t>
      </w:r>
      <w:r w:rsidR="00CB1FEE" w:rsidRPr="00594540">
        <w:rPr>
          <w:rFonts w:ascii="宋体" w:hAnsi="宋体" w:hint="eastAsia"/>
        </w:rPr>
        <w:t>字号</w:t>
      </w:r>
      <w:r w:rsidRPr="00594540">
        <w:rPr>
          <w:rFonts w:ascii="宋体" w:hAnsi="宋体" w:hint="eastAsia"/>
        </w:rPr>
        <w:t>、</w:t>
      </w:r>
      <w:r w:rsidR="00CB1FEE" w:rsidRPr="00594540">
        <w:rPr>
          <w:rFonts w:ascii="宋体" w:hAnsi="宋体" w:hint="eastAsia"/>
        </w:rPr>
        <w:t>字形、字体颜色、下划线、效果等。</w:t>
      </w:r>
    </w:p>
    <w:p w:rsidR="00432D24" w:rsidRPr="00594540" w:rsidRDefault="008429CC" w:rsidP="001A684C">
      <w:pPr>
        <w:ind w:firstLineChars="0" w:firstLine="0"/>
        <w:jc w:val="center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2529205" cy="2872105"/>
            <wp:effectExtent l="0" t="0" r="0" b="0"/>
            <wp:docPr id="7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6B" w:rsidRPr="00594540" w:rsidRDefault="00BC186B" w:rsidP="00BC186B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（2）验收标准</w:t>
      </w:r>
    </w:p>
    <w:p w:rsidR="00F74288" w:rsidRPr="00594540" w:rsidRDefault="00F74288" w:rsidP="00F7428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1．可对doc、docx、wps、pdf等文本文档进行字体解析；</w:t>
      </w:r>
    </w:p>
    <w:p w:rsidR="00EF7191" w:rsidRPr="00594540" w:rsidRDefault="00F74288" w:rsidP="009E3F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9E3F91" w:rsidRPr="00594540">
        <w:rPr>
          <w:rFonts w:ascii="宋体" w:hAnsi="宋体" w:hint="eastAsia"/>
        </w:rPr>
        <w:t>．根据word字体显示的信息对比解析结果。</w:t>
      </w:r>
    </w:p>
    <w:p w:rsidR="00A72294" w:rsidRPr="00594540" w:rsidRDefault="00A72294" w:rsidP="00A72294">
      <w:pPr>
        <w:pStyle w:val="3"/>
        <w:ind w:firstLineChars="0" w:firstLine="0"/>
        <w:rPr>
          <w:rFonts w:ascii="宋体" w:hAnsi="宋体"/>
        </w:rPr>
      </w:pPr>
      <w:bookmarkStart w:id="20" w:name="_Toc38058613"/>
      <w:r w:rsidRPr="00594540">
        <w:rPr>
          <w:rFonts w:ascii="宋体" w:hAnsi="宋体" w:hint="eastAsia"/>
        </w:rPr>
        <w:t>3.2.</w:t>
      </w:r>
      <w:r w:rsidR="00841510" w:rsidRPr="00594540">
        <w:rPr>
          <w:rFonts w:ascii="宋体" w:hAnsi="宋体" w:hint="eastAsia"/>
        </w:rPr>
        <w:t>8</w:t>
      </w:r>
      <w:r w:rsidRPr="00594540">
        <w:rPr>
          <w:rFonts w:ascii="宋体" w:hAnsi="宋体" w:hint="eastAsia"/>
        </w:rPr>
        <w:t xml:space="preserve"> </w:t>
      </w:r>
      <w:r w:rsidR="0038359A" w:rsidRPr="00594540">
        <w:rPr>
          <w:rFonts w:ascii="宋体" w:hAnsi="宋体" w:hint="eastAsia"/>
        </w:rPr>
        <w:t>表格</w:t>
      </w:r>
      <w:r w:rsidRPr="00594540">
        <w:rPr>
          <w:rFonts w:ascii="宋体" w:hAnsi="宋体" w:hint="eastAsia"/>
        </w:rPr>
        <w:t>解析</w:t>
      </w:r>
      <w:bookmarkEnd w:id="20"/>
    </w:p>
    <w:p w:rsidR="00A72294" w:rsidRPr="00594540" w:rsidRDefault="00A72294" w:rsidP="00A72294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A72294" w:rsidRPr="00594540" w:rsidRDefault="007F148D" w:rsidP="007F14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Pr="00594540">
        <w:rPr>
          <w:rFonts w:ascii="宋体" w:hAnsi="宋体" w:hint="eastAsia"/>
        </w:rPr>
        <w:t>解析：</w:t>
      </w:r>
      <w:r w:rsidRPr="00594540">
        <w:rPr>
          <w:rFonts w:ascii="宋体" w:hAnsi="宋体"/>
        </w:rPr>
        <w:t>可以</w:t>
      </w:r>
      <w:r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Pr="00594540">
        <w:rPr>
          <w:rFonts w:ascii="宋体" w:hAnsi="宋体" w:hint="eastAsia"/>
        </w:rPr>
        <w:t>内容（通常为段落内容），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:rsidR="00D46E22" w:rsidRPr="00594540" w:rsidRDefault="00A23439" w:rsidP="007F14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表格解析需要</w:t>
      </w:r>
      <w:r w:rsidR="00C80843" w:rsidRPr="00594540">
        <w:rPr>
          <w:rFonts w:ascii="宋体" w:hAnsi="宋体" w:hint="eastAsia"/>
        </w:rPr>
        <w:t>解析到表格的</w:t>
      </w:r>
      <w:r w:rsidR="008F5A17" w:rsidRPr="00594540">
        <w:rPr>
          <w:rFonts w:ascii="宋体" w:hAnsi="宋体" w:hint="eastAsia"/>
        </w:rPr>
        <w:t>内容信息，目前支持表格中的</w:t>
      </w:r>
      <w:r w:rsidR="00DE3EBC" w:rsidRPr="00594540">
        <w:rPr>
          <w:rFonts w:ascii="宋体" w:hAnsi="宋体" w:hint="eastAsia"/>
        </w:rPr>
        <w:t>段落解析，</w:t>
      </w:r>
      <w:r w:rsidR="006D067E" w:rsidRPr="00594540">
        <w:rPr>
          <w:rFonts w:ascii="宋体" w:hAnsi="宋体" w:hint="eastAsia"/>
        </w:rPr>
        <w:t>如果表格中具有多个段落，</w:t>
      </w:r>
      <w:r w:rsidR="0013438E" w:rsidRPr="00594540">
        <w:rPr>
          <w:rFonts w:ascii="宋体" w:hAnsi="宋体" w:hint="eastAsia"/>
        </w:rPr>
        <w:t>则分别解析获取。</w:t>
      </w:r>
    </w:p>
    <w:p w:rsidR="00A72294" w:rsidRPr="00594540" w:rsidRDefault="00A72294" w:rsidP="00A72294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1．可对doc、docx、wps、pdf</w:t>
      </w:r>
      <w:r w:rsidR="00DE3EBC" w:rsidRPr="00594540">
        <w:rPr>
          <w:rFonts w:ascii="宋体" w:hAnsi="宋体" w:hint="eastAsia"/>
        </w:rPr>
        <w:t>等文本文档进行表格内容解析，包括段落解析</w:t>
      </w:r>
    </w:p>
    <w:p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B45CF6" w:rsidRPr="00594540">
        <w:rPr>
          <w:rFonts w:ascii="宋体" w:hAnsi="宋体" w:hint="eastAsia"/>
        </w:rPr>
        <w:t>．检查是否可以对表格内容进行充分解析</w:t>
      </w:r>
      <w:r w:rsidR="00416215" w:rsidRPr="00594540">
        <w:rPr>
          <w:rFonts w:ascii="宋体" w:hAnsi="宋体" w:hint="eastAsia"/>
        </w:rPr>
        <w:t>。</w:t>
      </w:r>
    </w:p>
    <w:p w:rsidR="00453EBA" w:rsidRPr="00594540" w:rsidRDefault="00453EBA" w:rsidP="00453EBA">
      <w:pPr>
        <w:pStyle w:val="3"/>
        <w:ind w:firstLineChars="0" w:firstLine="0"/>
        <w:rPr>
          <w:rFonts w:ascii="宋体" w:hAnsi="宋体"/>
        </w:rPr>
      </w:pPr>
      <w:bookmarkStart w:id="21" w:name="_Toc38058614"/>
      <w:r w:rsidRPr="00594540">
        <w:rPr>
          <w:rFonts w:ascii="宋体" w:hAnsi="宋体" w:hint="eastAsia"/>
        </w:rPr>
        <w:t>3.2.</w:t>
      </w:r>
      <w:r w:rsidRPr="00594540">
        <w:rPr>
          <w:rFonts w:ascii="宋体" w:hAnsi="宋体"/>
        </w:rPr>
        <w:t>9</w:t>
      </w:r>
      <w:r w:rsidRPr="00594540">
        <w:rPr>
          <w:rFonts w:ascii="宋体" w:hAnsi="宋体" w:hint="eastAsia"/>
        </w:rPr>
        <w:t xml:space="preserve"> </w:t>
      </w:r>
      <w:r w:rsidRPr="00594540">
        <w:rPr>
          <w:rFonts w:ascii="宋体" w:hAnsi="宋体"/>
        </w:rPr>
        <w:t>S</w:t>
      </w:r>
      <w:r w:rsidRPr="00594540">
        <w:rPr>
          <w:rFonts w:ascii="宋体" w:hAnsi="宋体" w:hint="eastAsia"/>
        </w:rPr>
        <w:t xml:space="preserve">wagger </w:t>
      </w:r>
      <w:r w:rsidRPr="00594540">
        <w:rPr>
          <w:rFonts w:ascii="宋体" w:hAnsi="宋体"/>
        </w:rPr>
        <w:t>R</w:t>
      </w:r>
      <w:r w:rsidRPr="00594540">
        <w:rPr>
          <w:rFonts w:ascii="宋体" w:hAnsi="宋体" w:hint="eastAsia"/>
        </w:rPr>
        <w:t>estful接口文档</w:t>
      </w:r>
      <w:bookmarkEnd w:id="21"/>
    </w:p>
    <w:p w:rsidR="00453EBA" w:rsidRPr="00594540" w:rsidRDefault="00453EBA" w:rsidP="00453EB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（1）功能概述</w:t>
      </w:r>
    </w:p>
    <w:p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需要将现有功能按照Restful接口规范进行整理，为了方便测试，需提如下所示的文档接口及说明，方便测试开发。</w:t>
      </w:r>
    </w:p>
    <w:p w:rsidR="00453EBA" w:rsidRPr="00594540" w:rsidRDefault="008429CC" w:rsidP="00453EBA">
      <w:pPr>
        <w:ind w:firstLine="480"/>
        <w:rPr>
          <w:rFonts w:ascii="宋体" w:hAnsi="宋体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5279390" cy="2407285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EBA" w:rsidRPr="00594540" w:rsidRDefault="00453EBA" w:rsidP="00453EBA">
      <w:pPr>
        <w:pStyle w:val="4"/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（2）验收标准</w:t>
      </w:r>
    </w:p>
    <w:p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接口包含上述所有功能；</w:t>
      </w:r>
    </w:p>
    <w:p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参数、返回值说明清楚；</w:t>
      </w:r>
    </w:p>
    <w:p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</w:t>
      </w:r>
    </w:p>
    <w:p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2" w:name="_Toc38058615"/>
      <w:r w:rsidRPr="00594540">
        <w:rPr>
          <w:rFonts w:ascii="宋体" w:hAnsi="宋体" w:hint="eastAsia"/>
        </w:rPr>
        <w:t>4</w:t>
      </w:r>
      <w:r w:rsidR="00C1462C" w:rsidRPr="00594540">
        <w:rPr>
          <w:rFonts w:ascii="宋体" w:hAnsi="宋体" w:hint="eastAsia"/>
        </w:rPr>
        <w:t>．性能需求</w:t>
      </w:r>
      <w:bookmarkEnd w:id="22"/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（1）支持文档格式为doc、docx、pdf、wps等；</w:t>
      </w:r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（2）支持在Linux下运行；</w:t>
      </w:r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（3）支持word文档大小不小于200M；</w:t>
      </w:r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（4）支持文字版pdf；</w:t>
      </w:r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（5）支持多份文档同时解析；</w:t>
      </w:r>
    </w:p>
    <w:p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（6）支持Python直接调用（不开端口）；</w:t>
      </w:r>
    </w:p>
    <w:p w:rsidR="001C6B2D" w:rsidRPr="00594540" w:rsidRDefault="001C6B2D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（7）提供python包，支持用户直接调用。</w:t>
      </w:r>
    </w:p>
    <w:p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3" w:name="_Toc38058616"/>
      <w:r w:rsidRPr="00594540">
        <w:rPr>
          <w:rFonts w:ascii="宋体" w:hAnsi="宋体" w:hint="eastAsia"/>
        </w:rPr>
        <w:t>5</w:t>
      </w:r>
      <w:r w:rsidR="00C1462C" w:rsidRPr="00594540">
        <w:rPr>
          <w:rFonts w:ascii="宋体" w:hAnsi="宋体" w:hint="eastAsia"/>
        </w:rPr>
        <w:t>．运行需求</w:t>
      </w:r>
      <w:bookmarkEnd w:id="23"/>
    </w:p>
    <w:p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4" w:name="_Toc38058617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.1用户界面</w:t>
      </w:r>
      <w:bookmarkEnd w:id="24"/>
    </w:p>
    <w:p w:rsidR="00C1293F" w:rsidRPr="00594540" w:rsidRDefault="003A36D6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5" w:name="_Toc38058618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2</w:t>
      </w:r>
      <w:r w:rsidR="00C1462C" w:rsidRPr="00594540">
        <w:rPr>
          <w:rFonts w:ascii="宋体" w:eastAsia="宋体" w:hAnsi="宋体" w:hint="eastAsia"/>
        </w:rPr>
        <w:t>软件接口</w:t>
      </w:r>
      <w:bookmarkEnd w:id="25"/>
    </w:p>
    <w:p w:rsidR="0083600C" w:rsidRPr="00594540" w:rsidRDefault="008E7B7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后续详细设计给出对应的API接口</w:t>
      </w:r>
      <w:r w:rsidR="003E6553" w:rsidRPr="00594540">
        <w:rPr>
          <w:rFonts w:ascii="宋体" w:hAnsi="宋体" w:hint="eastAsia"/>
        </w:rPr>
        <w:t>。</w:t>
      </w:r>
    </w:p>
    <w:p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6" w:name="_Toc38058619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故障处理</w:t>
      </w:r>
      <w:bookmarkEnd w:id="26"/>
    </w:p>
    <w:p w:rsidR="0083600C" w:rsidRDefault="0083600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无。</w:t>
      </w:r>
    </w:p>
    <w:p w:rsidR="00B631EA" w:rsidRPr="00594540" w:rsidRDefault="00B631EA" w:rsidP="00E4158D">
      <w:pPr>
        <w:ind w:firstLine="480"/>
        <w:rPr>
          <w:rFonts w:ascii="宋体" w:hAnsi="宋体" w:hint="eastAsia"/>
        </w:rPr>
      </w:pPr>
    </w:p>
    <w:p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7" w:name="_Toc38058620"/>
      <w:r w:rsidRPr="00594540">
        <w:rPr>
          <w:rFonts w:ascii="宋体" w:hAnsi="宋体" w:hint="eastAsia"/>
        </w:rPr>
        <w:t>6</w:t>
      </w:r>
      <w:r w:rsidR="00C1462C" w:rsidRPr="00594540">
        <w:rPr>
          <w:rFonts w:ascii="宋体" w:hAnsi="宋体" w:hint="eastAsia"/>
        </w:rPr>
        <w:t>．其它需求</w:t>
      </w:r>
      <w:bookmarkEnd w:id="27"/>
    </w:p>
    <w:p w:rsidR="002A6F2C" w:rsidRDefault="00C1293F" w:rsidP="0092162B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</w:p>
    <w:p w:rsidR="0092162B" w:rsidRDefault="0092162B" w:rsidP="0092162B">
      <w:pPr>
        <w:pStyle w:val="af2"/>
        <w:numPr>
          <w:ilvl w:val="1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t>.1</w:t>
      </w:r>
    </w:p>
    <w:p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92162B" w:rsidRDefault="0092162B" w:rsidP="0092162B">
      <w:pPr>
        <w:pStyle w:val="af2"/>
        <w:ind w:left="420" w:firstLineChars="0" w:firstLine="0"/>
      </w:pPr>
    </w:p>
    <w:p w:rsidR="009142A7" w:rsidRDefault="00841F29" w:rsidP="009142A7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表格2：材料</w:t>
      </w: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47"/>
        <w:gridCol w:w="1984"/>
        <w:gridCol w:w="1276"/>
      </w:tblGrid>
      <w:tr w:rsidR="00E433BA" w:rsidRPr="00802102" w:rsidTr="00802102">
        <w:trPr>
          <w:jc w:val="center"/>
        </w:trPr>
        <w:tc>
          <w:tcPr>
            <w:tcW w:w="709" w:type="dxa"/>
            <w:shd w:val="clear" w:color="auto" w:fill="auto"/>
          </w:tcPr>
          <w:p w:rsidR="00E433BA" w:rsidRPr="00802102" w:rsidRDefault="00E433BA" w:rsidP="00802102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 w:rsidRPr="00802102">
              <w:rPr>
                <w:rFonts w:ascii="宋体" w:hAnsi="宋体" w:hint="eastAsia"/>
              </w:rPr>
              <w:t>1</w:t>
            </w:r>
          </w:p>
        </w:tc>
        <w:tc>
          <w:tcPr>
            <w:tcW w:w="2547" w:type="dxa"/>
            <w:shd w:val="clear" w:color="auto" w:fill="auto"/>
          </w:tcPr>
          <w:p w:rsidR="00E433BA" w:rsidRPr="00802102" w:rsidRDefault="00E433BA" w:rsidP="00802102">
            <w:pPr>
              <w:ind w:firstLineChars="0" w:firstLine="0"/>
              <w:rPr>
                <w:rFonts w:ascii="宋体" w:hAnsi="宋体"/>
              </w:rPr>
            </w:pPr>
            <w:r w:rsidRPr="00802102">
              <w:rPr>
                <w:rFonts w:ascii="宋体" w:hAnsi="宋体" w:hint="eastAsia"/>
              </w:rPr>
              <w:t>身份证扫描件（正反）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  <w:tc>
          <w:tcPr>
            <w:tcW w:w="1276" w:type="dxa"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是的</w:t>
            </w:r>
          </w:p>
        </w:tc>
      </w:tr>
      <w:tr w:rsidR="00E433BA" w:rsidRPr="00802102" w:rsidTr="00802102">
        <w:trPr>
          <w:jc w:val="center"/>
        </w:trPr>
        <w:tc>
          <w:tcPr>
            <w:tcW w:w="709" w:type="dxa"/>
            <w:shd w:val="clear" w:color="auto" w:fill="auto"/>
          </w:tcPr>
          <w:p w:rsidR="00E433BA" w:rsidRPr="00802102" w:rsidRDefault="00E433BA" w:rsidP="00802102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 w:rsidRPr="00802102">
              <w:rPr>
                <w:rFonts w:ascii="宋体" w:hAnsi="宋体"/>
              </w:rPr>
              <w:lastRenderedPageBreak/>
              <w:t>2</w:t>
            </w:r>
          </w:p>
        </w:tc>
        <w:tc>
          <w:tcPr>
            <w:tcW w:w="4531" w:type="dxa"/>
            <w:gridSpan w:val="2"/>
            <w:vMerge w:val="restart"/>
            <w:shd w:val="clear" w:color="auto" w:fill="auto"/>
          </w:tcPr>
          <w:p w:rsidR="00B84CF4" w:rsidRPr="00802102" w:rsidRDefault="00E433BA" w:rsidP="004779F3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hint="eastAsia"/>
              </w:rPr>
              <w:t>学位证书</w:t>
            </w:r>
          </w:p>
        </w:tc>
        <w:tc>
          <w:tcPr>
            <w:tcW w:w="1276" w:type="dxa"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地方</w:t>
            </w:r>
          </w:p>
        </w:tc>
      </w:tr>
      <w:tr w:rsidR="00E433BA" w:rsidRPr="00802102" w:rsidTr="00802102">
        <w:trPr>
          <w:jc w:val="center"/>
        </w:trPr>
        <w:tc>
          <w:tcPr>
            <w:tcW w:w="709" w:type="dxa"/>
            <w:shd w:val="clear" w:color="auto" w:fill="auto"/>
          </w:tcPr>
          <w:p w:rsidR="00E433BA" w:rsidRPr="00802102" w:rsidRDefault="00E433BA" w:rsidP="00802102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 w:rsidRPr="00802102">
              <w:rPr>
                <w:rFonts w:ascii="宋体" w:hAnsi="宋体"/>
              </w:rPr>
              <w:t>3</w:t>
            </w:r>
          </w:p>
        </w:tc>
        <w:tc>
          <w:tcPr>
            <w:tcW w:w="4531" w:type="dxa"/>
            <w:gridSpan w:val="2"/>
            <w:vMerge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发的</w:t>
            </w:r>
          </w:p>
        </w:tc>
      </w:tr>
      <w:tr w:rsidR="00E433BA" w:rsidRPr="00802102" w:rsidTr="00802102">
        <w:trPr>
          <w:jc w:val="center"/>
        </w:trPr>
        <w:tc>
          <w:tcPr>
            <w:tcW w:w="709" w:type="dxa"/>
            <w:shd w:val="clear" w:color="auto" w:fill="auto"/>
          </w:tcPr>
          <w:p w:rsidR="00E433BA" w:rsidRPr="00802102" w:rsidRDefault="00E433BA" w:rsidP="00802102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 w:rsidRPr="00802102">
              <w:rPr>
                <w:rFonts w:ascii="宋体" w:hAnsi="宋体"/>
              </w:rPr>
              <w:t>4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合并单元格</w:t>
            </w:r>
            <w:r w:rsidRPr="00802102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E433BA" w:rsidRPr="00802102" w:rsidRDefault="00E433BA" w:rsidP="0080210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802102">
              <w:rPr>
                <w:rFonts w:ascii="宋体" w:hAnsi="宋体" w:cs="宋体" w:hint="eastAsia"/>
                <w:color w:val="000000"/>
                <w:kern w:val="0"/>
                <w:sz w:val="22"/>
              </w:rPr>
              <w:t>地方</w:t>
            </w:r>
          </w:p>
        </w:tc>
      </w:tr>
    </w:tbl>
    <w:p w:rsidR="00511DF9" w:rsidRDefault="008429CC" w:rsidP="0002075F">
      <w:pPr>
        <w:ind w:firstLineChars="0" w:firstLine="0"/>
        <w:rPr>
          <w:rFonts w:hint="eastAsia"/>
        </w:rPr>
      </w:pPr>
      <w:r w:rsidRPr="00802102">
        <w:rPr>
          <w:rFonts w:ascii="宋体" w:hAnsi="宋体"/>
          <w:noProof/>
        </w:rPr>
        <w:drawing>
          <wp:inline distT="0" distB="0" distL="0" distR="0">
            <wp:extent cx="3250565" cy="1600200"/>
            <wp:effectExtent l="0" t="0" r="0" b="0"/>
            <wp:docPr id="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DF9" w:rsidSect="006736F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0C56" w:rsidRDefault="00700C56" w:rsidP="00E4158D">
      <w:pPr>
        <w:ind w:firstLine="480"/>
      </w:pPr>
      <w:r>
        <w:separator/>
      </w:r>
    </w:p>
  </w:endnote>
  <w:endnote w:type="continuationSeparator" w:id="0">
    <w:p w:rsidR="00700C56" w:rsidRDefault="00700C56" w:rsidP="00E415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464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7F0563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E7B78" w:rsidRPr="008E7B78">
      <w:rPr>
        <w:noProof/>
        <w:lang w:val="zh-CN"/>
      </w:rPr>
      <w:t>8</w:t>
    </w:r>
    <w:r>
      <w:fldChar w:fldCharType="end"/>
    </w:r>
  </w:p>
  <w:p w:rsidR="00C80843" w:rsidRDefault="00C80843" w:rsidP="00E4158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4645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0C56" w:rsidRDefault="00700C56" w:rsidP="00E4158D">
      <w:pPr>
        <w:ind w:firstLine="480"/>
      </w:pPr>
      <w:r>
        <w:separator/>
      </w:r>
    </w:p>
  </w:footnote>
  <w:footnote w:type="continuationSeparator" w:id="0">
    <w:p w:rsidR="00700C56" w:rsidRDefault="00700C56" w:rsidP="00E415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46456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46456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843" w:rsidRDefault="00C80843" w:rsidP="004645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134096"/>
    <w:multiLevelType w:val="multilevel"/>
    <w:tmpl w:val="0613409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A85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7F071E"/>
    <w:multiLevelType w:val="hybridMultilevel"/>
    <w:tmpl w:val="A27A977E"/>
    <w:lvl w:ilvl="0" w:tplc="563EDE52">
      <w:start w:val="1"/>
      <w:numFmt w:val="upperLetter"/>
      <w:lvlText w:val="%1．"/>
      <w:lvlJc w:val="left"/>
      <w:pPr>
        <w:ind w:left="125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B46466"/>
    <w:multiLevelType w:val="hybridMultilevel"/>
    <w:tmpl w:val="2E0CDA20"/>
    <w:lvl w:ilvl="0" w:tplc="7398330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6C0C51"/>
    <w:multiLevelType w:val="hybridMultilevel"/>
    <w:tmpl w:val="0128C5AE"/>
    <w:lvl w:ilvl="0" w:tplc="3A7E6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97CB0"/>
    <w:multiLevelType w:val="multilevel"/>
    <w:tmpl w:val="D1869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6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0226AB"/>
    <w:multiLevelType w:val="hybridMultilevel"/>
    <w:tmpl w:val="55D67D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285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96437A"/>
    <w:multiLevelType w:val="hybridMultilevel"/>
    <w:tmpl w:val="BE0A2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192FE0"/>
    <w:multiLevelType w:val="hybridMultilevel"/>
    <w:tmpl w:val="DF0A3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35"/>
  </w:num>
  <w:num w:numId="5">
    <w:abstractNumId w:val="4"/>
  </w:num>
  <w:num w:numId="6">
    <w:abstractNumId w:val="6"/>
  </w:num>
  <w:num w:numId="7">
    <w:abstractNumId w:val="26"/>
  </w:num>
  <w:num w:numId="8">
    <w:abstractNumId w:val="9"/>
  </w:num>
  <w:num w:numId="9">
    <w:abstractNumId w:val="5"/>
  </w:num>
  <w:num w:numId="10">
    <w:abstractNumId w:val="38"/>
  </w:num>
  <w:num w:numId="11">
    <w:abstractNumId w:val="33"/>
  </w:num>
  <w:num w:numId="12">
    <w:abstractNumId w:val="0"/>
  </w:num>
  <w:num w:numId="13">
    <w:abstractNumId w:val="37"/>
  </w:num>
  <w:num w:numId="14">
    <w:abstractNumId w:val="30"/>
  </w:num>
  <w:num w:numId="15">
    <w:abstractNumId w:val="7"/>
  </w:num>
  <w:num w:numId="16">
    <w:abstractNumId w:val="36"/>
  </w:num>
  <w:num w:numId="17">
    <w:abstractNumId w:val="3"/>
  </w:num>
  <w:num w:numId="18">
    <w:abstractNumId w:val="1"/>
  </w:num>
  <w:num w:numId="19">
    <w:abstractNumId w:val="10"/>
  </w:num>
  <w:num w:numId="20">
    <w:abstractNumId w:val="31"/>
  </w:num>
  <w:num w:numId="21">
    <w:abstractNumId w:val="15"/>
  </w:num>
  <w:num w:numId="22">
    <w:abstractNumId w:val="23"/>
  </w:num>
  <w:num w:numId="23">
    <w:abstractNumId w:val="24"/>
  </w:num>
  <w:num w:numId="24">
    <w:abstractNumId w:val="16"/>
  </w:num>
  <w:num w:numId="25">
    <w:abstractNumId w:val="32"/>
  </w:num>
  <w:num w:numId="26">
    <w:abstractNumId w:val="18"/>
  </w:num>
  <w:num w:numId="27">
    <w:abstractNumId w:val="34"/>
  </w:num>
  <w:num w:numId="28">
    <w:abstractNumId w:val="22"/>
  </w:num>
  <w:num w:numId="29">
    <w:abstractNumId w:val="17"/>
  </w:num>
  <w:num w:numId="30">
    <w:abstractNumId w:val="28"/>
  </w:num>
  <w:num w:numId="31">
    <w:abstractNumId w:val="11"/>
  </w:num>
  <w:num w:numId="32">
    <w:abstractNumId w:val="12"/>
  </w:num>
  <w:num w:numId="33">
    <w:abstractNumId w:val="14"/>
  </w:num>
  <w:num w:numId="34">
    <w:abstractNumId w:val="2"/>
  </w:num>
  <w:num w:numId="35">
    <w:abstractNumId w:val="21"/>
  </w:num>
  <w:num w:numId="36">
    <w:abstractNumId w:val="27"/>
  </w:num>
  <w:num w:numId="37">
    <w:abstractNumId w:val="25"/>
  </w:num>
  <w:num w:numId="38">
    <w:abstractNumId w:val="2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F"/>
    <w:rsid w:val="00013AE4"/>
    <w:rsid w:val="0001411D"/>
    <w:rsid w:val="0002075F"/>
    <w:rsid w:val="00020CD1"/>
    <w:rsid w:val="00021F57"/>
    <w:rsid w:val="0002204A"/>
    <w:rsid w:val="00025422"/>
    <w:rsid w:val="000344BB"/>
    <w:rsid w:val="00040191"/>
    <w:rsid w:val="0004707D"/>
    <w:rsid w:val="00053EEA"/>
    <w:rsid w:val="00054795"/>
    <w:rsid w:val="00056DE8"/>
    <w:rsid w:val="000578A9"/>
    <w:rsid w:val="00066323"/>
    <w:rsid w:val="000679D2"/>
    <w:rsid w:val="00070ACD"/>
    <w:rsid w:val="000779C6"/>
    <w:rsid w:val="0008149C"/>
    <w:rsid w:val="0008297A"/>
    <w:rsid w:val="000A7C2F"/>
    <w:rsid w:val="000B18E2"/>
    <w:rsid w:val="000B69CC"/>
    <w:rsid w:val="000B69E8"/>
    <w:rsid w:val="000B7E56"/>
    <w:rsid w:val="000C27FD"/>
    <w:rsid w:val="000C286F"/>
    <w:rsid w:val="000C6A39"/>
    <w:rsid w:val="000D0D5C"/>
    <w:rsid w:val="000D3EEE"/>
    <w:rsid w:val="000E117A"/>
    <w:rsid w:val="000E23ED"/>
    <w:rsid w:val="000E61AD"/>
    <w:rsid w:val="000E71A3"/>
    <w:rsid w:val="000E7BA3"/>
    <w:rsid w:val="000F64B2"/>
    <w:rsid w:val="000F79CC"/>
    <w:rsid w:val="001013F0"/>
    <w:rsid w:val="00115216"/>
    <w:rsid w:val="00130811"/>
    <w:rsid w:val="0013438E"/>
    <w:rsid w:val="00136F9C"/>
    <w:rsid w:val="001432A0"/>
    <w:rsid w:val="00143826"/>
    <w:rsid w:val="00143A82"/>
    <w:rsid w:val="001450C1"/>
    <w:rsid w:val="00150241"/>
    <w:rsid w:val="001574D7"/>
    <w:rsid w:val="001607F1"/>
    <w:rsid w:val="00163301"/>
    <w:rsid w:val="00163C15"/>
    <w:rsid w:val="00165680"/>
    <w:rsid w:val="001705A9"/>
    <w:rsid w:val="001735EE"/>
    <w:rsid w:val="001745E9"/>
    <w:rsid w:val="00176D2A"/>
    <w:rsid w:val="001772BA"/>
    <w:rsid w:val="00181314"/>
    <w:rsid w:val="00183505"/>
    <w:rsid w:val="0018406B"/>
    <w:rsid w:val="001844E1"/>
    <w:rsid w:val="00184765"/>
    <w:rsid w:val="00187131"/>
    <w:rsid w:val="001926AB"/>
    <w:rsid w:val="00197CB1"/>
    <w:rsid w:val="001A684C"/>
    <w:rsid w:val="001B0A18"/>
    <w:rsid w:val="001B1694"/>
    <w:rsid w:val="001B3B63"/>
    <w:rsid w:val="001B44E5"/>
    <w:rsid w:val="001B5CD9"/>
    <w:rsid w:val="001C1E15"/>
    <w:rsid w:val="001C6B2D"/>
    <w:rsid w:val="001D23A5"/>
    <w:rsid w:val="001D28C9"/>
    <w:rsid w:val="001D5035"/>
    <w:rsid w:val="001E48CF"/>
    <w:rsid w:val="001E5B09"/>
    <w:rsid w:val="001E7464"/>
    <w:rsid w:val="001F1F98"/>
    <w:rsid w:val="001F3F08"/>
    <w:rsid w:val="001F4CE0"/>
    <w:rsid w:val="001F5FEE"/>
    <w:rsid w:val="00206DC1"/>
    <w:rsid w:val="00206ECC"/>
    <w:rsid w:val="002075CD"/>
    <w:rsid w:val="00210C30"/>
    <w:rsid w:val="00210D7E"/>
    <w:rsid w:val="0021262E"/>
    <w:rsid w:val="002135DB"/>
    <w:rsid w:val="00213D29"/>
    <w:rsid w:val="00221FDD"/>
    <w:rsid w:val="0022731C"/>
    <w:rsid w:val="002303CE"/>
    <w:rsid w:val="00233525"/>
    <w:rsid w:val="00235DE0"/>
    <w:rsid w:val="00237FFC"/>
    <w:rsid w:val="0024212F"/>
    <w:rsid w:val="00242DEB"/>
    <w:rsid w:val="002457A4"/>
    <w:rsid w:val="002469F3"/>
    <w:rsid w:val="002528E9"/>
    <w:rsid w:val="0025422C"/>
    <w:rsid w:val="00254FCC"/>
    <w:rsid w:val="00261EE2"/>
    <w:rsid w:val="00262499"/>
    <w:rsid w:val="00264ADB"/>
    <w:rsid w:val="00277EED"/>
    <w:rsid w:val="00281348"/>
    <w:rsid w:val="0028254D"/>
    <w:rsid w:val="002951C0"/>
    <w:rsid w:val="002A1D92"/>
    <w:rsid w:val="002A2611"/>
    <w:rsid w:val="002A6F2C"/>
    <w:rsid w:val="002A6F4F"/>
    <w:rsid w:val="002A750C"/>
    <w:rsid w:val="002B0D81"/>
    <w:rsid w:val="002B28F8"/>
    <w:rsid w:val="002B7E5F"/>
    <w:rsid w:val="002C1CC3"/>
    <w:rsid w:val="002C38A1"/>
    <w:rsid w:val="002C5D6F"/>
    <w:rsid w:val="002D05FA"/>
    <w:rsid w:val="002D2773"/>
    <w:rsid w:val="002D2EE5"/>
    <w:rsid w:val="002E5318"/>
    <w:rsid w:val="00311738"/>
    <w:rsid w:val="003126CD"/>
    <w:rsid w:val="00312A08"/>
    <w:rsid w:val="00316F1F"/>
    <w:rsid w:val="0032012E"/>
    <w:rsid w:val="00320817"/>
    <w:rsid w:val="003269EB"/>
    <w:rsid w:val="00327DF0"/>
    <w:rsid w:val="00332093"/>
    <w:rsid w:val="00343433"/>
    <w:rsid w:val="00345B97"/>
    <w:rsid w:val="0034626C"/>
    <w:rsid w:val="003638B9"/>
    <w:rsid w:val="00363B14"/>
    <w:rsid w:val="00374C3C"/>
    <w:rsid w:val="0037577B"/>
    <w:rsid w:val="0037588C"/>
    <w:rsid w:val="003776AB"/>
    <w:rsid w:val="003806AB"/>
    <w:rsid w:val="0038359A"/>
    <w:rsid w:val="00390132"/>
    <w:rsid w:val="00390317"/>
    <w:rsid w:val="003923A2"/>
    <w:rsid w:val="003A36D6"/>
    <w:rsid w:val="003B2300"/>
    <w:rsid w:val="003B402C"/>
    <w:rsid w:val="003B4B1B"/>
    <w:rsid w:val="003B587F"/>
    <w:rsid w:val="003B58D3"/>
    <w:rsid w:val="003B6044"/>
    <w:rsid w:val="003B6B0F"/>
    <w:rsid w:val="003C1348"/>
    <w:rsid w:val="003C4E7D"/>
    <w:rsid w:val="003C652E"/>
    <w:rsid w:val="003C7BD2"/>
    <w:rsid w:val="003D41AB"/>
    <w:rsid w:val="003E6553"/>
    <w:rsid w:val="003E6AB4"/>
    <w:rsid w:val="003E6C3C"/>
    <w:rsid w:val="003E7C13"/>
    <w:rsid w:val="003E7F06"/>
    <w:rsid w:val="003F38AE"/>
    <w:rsid w:val="004019EC"/>
    <w:rsid w:val="0040653F"/>
    <w:rsid w:val="004113BA"/>
    <w:rsid w:val="004135D9"/>
    <w:rsid w:val="00416215"/>
    <w:rsid w:val="00416B84"/>
    <w:rsid w:val="00422A71"/>
    <w:rsid w:val="00424EAE"/>
    <w:rsid w:val="004306C8"/>
    <w:rsid w:val="00431702"/>
    <w:rsid w:val="0043193C"/>
    <w:rsid w:val="00431F84"/>
    <w:rsid w:val="00432D24"/>
    <w:rsid w:val="00434757"/>
    <w:rsid w:val="0043659A"/>
    <w:rsid w:val="00437686"/>
    <w:rsid w:val="0044286B"/>
    <w:rsid w:val="00444DA8"/>
    <w:rsid w:val="00445DE8"/>
    <w:rsid w:val="00453EBA"/>
    <w:rsid w:val="00461B0B"/>
    <w:rsid w:val="004631F7"/>
    <w:rsid w:val="00464224"/>
    <w:rsid w:val="0046456F"/>
    <w:rsid w:val="004779F3"/>
    <w:rsid w:val="0048307A"/>
    <w:rsid w:val="0048793A"/>
    <w:rsid w:val="004902AE"/>
    <w:rsid w:val="0049329F"/>
    <w:rsid w:val="00497E36"/>
    <w:rsid w:val="004A0F4F"/>
    <w:rsid w:val="004A3805"/>
    <w:rsid w:val="004A5CE5"/>
    <w:rsid w:val="004B0599"/>
    <w:rsid w:val="004B2D7F"/>
    <w:rsid w:val="004B590E"/>
    <w:rsid w:val="004C0780"/>
    <w:rsid w:val="004C293F"/>
    <w:rsid w:val="004C3FC6"/>
    <w:rsid w:val="004C4C5A"/>
    <w:rsid w:val="004D3101"/>
    <w:rsid w:val="004D47F8"/>
    <w:rsid w:val="004D5A5B"/>
    <w:rsid w:val="004F1913"/>
    <w:rsid w:val="00502B5A"/>
    <w:rsid w:val="005052E9"/>
    <w:rsid w:val="00511DF9"/>
    <w:rsid w:val="00515399"/>
    <w:rsid w:val="0051783A"/>
    <w:rsid w:val="005233AF"/>
    <w:rsid w:val="00526507"/>
    <w:rsid w:val="005311EC"/>
    <w:rsid w:val="0053653B"/>
    <w:rsid w:val="00537E27"/>
    <w:rsid w:val="005410D0"/>
    <w:rsid w:val="00543987"/>
    <w:rsid w:val="00547FA4"/>
    <w:rsid w:val="005547CE"/>
    <w:rsid w:val="0056142A"/>
    <w:rsid w:val="00564EC4"/>
    <w:rsid w:val="00570730"/>
    <w:rsid w:val="00574670"/>
    <w:rsid w:val="00575567"/>
    <w:rsid w:val="00580E1D"/>
    <w:rsid w:val="00583838"/>
    <w:rsid w:val="00592692"/>
    <w:rsid w:val="00594540"/>
    <w:rsid w:val="00597222"/>
    <w:rsid w:val="005A0E66"/>
    <w:rsid w:val="005A1FA7"/>
    <w:rsid w:val="005A4212"/>
    <w:rsid w:val="005A4F63"/>
    <w:rsid w:val="005B65F1"/>
    <w:rsid w:val="005C1372"/>
    <w:rsid w:val="005C265E"/>
    <w:rsid w:val="005C5383"/>
    <w:rsid w:val="005D20FA"/>
    <w:rsid w:val="005D218D"/>
    <w:rsid w:val="005D35A3"/>
    <w:rsid w:val="005D5DEB"/>
    <w:rsid w:val="005D711A"/>
    <w:rsid w:val="005E7AA6"/>
    <w:rsid w:val="005F37E0"/>
    <w:rsid w:val="005F5D44"/>
    <w:rsid w:val="005F6257"/>
    <w:rsid w:val="00602E50"/>
    <w:rsid w:val="00617743"/>
    <w:rsid w:val="0062093F"/>
    <w:rsid w:val="00621A79"/>
    <w:rsid w:val="00635C58"/>
    <w:rsid w:val="0064500D"/>
    <w:rsid w:val="006465E6"/>
    <w:rsid w:val="006473E7"/>
    <w:rsid w:val="006662AE"/>
    <w:rsid w:val="0067277B"/>
    <w:rsid w:val="006736F4"/>
    <w:rsid w:val="006817FF"/>
    <w:rsid w:val="00681F6F"/>
    <w:rsid w:val="006846DC"/>
    <w:rsid w:val="006910EF"/>
    <w:rsid w:val="006933EF"/>
    <w:rsid w:val="006A2CCE"/>
    <w:rsid w:val="006A3769"/>
    <w:rsid w:val="006B0AF0"/>
    <w:rsid w:val="006B1DE4"/>
    <w:rsid w:val="006B78EB"/>
    <w:rsid w:val="006C198A"/>
    <w:rsid w:val="006C1D68"/>
    <w:rsid w:val="006C3B93"/>
    <w:rsid w:val="006D067E"/>
    <w:rsid w:val="006D2953"/>
    <w:rsid w:val="006D4FF0"/>
    <w:rsid w:val="006D5EF2"/>
    <w:rsid w:val="006E5D84"/>
    <w:rsid w:val="006F1132"/>
    <w:rsid w:val="006F3C77"/>
    <w:rsid w:val="00700C56"/>
    <w:rsid w:val="00700F24"/>
    <w:rsid w:val="00703CD2"/>
    <w:rsid w:val="00705A31"/>
    <w:rsid w:val="00707177"/>
    <w:rsid w:val="0071323A"/>
    <w:rsid w:val="0071463F"/>
    <w:rsid w:val="00715A35"/>
    <w:rsid w:val="00716A95"/>
    <w:rsid w:val="00726841"/>
    <w:rsid w:val="00726CE5"/>
    <w:rsid w:val="007272F8"/>
    <w:rsid w:val="0074104C"/>
    <w:rsid w:val="00742821"/>
    <w:rsid w:val="00744043"/>
    <w:rsid w:val="0074726C"/>
    <w:rsid w:val="00747EA6"/>
    <w:rsid w:val="007519E3"/>
    <w:rsid w:val="00751D1D"/>
    <w:rsid w:val="00756FB7"/>
    <w:rsid w:val="00766850"/>
    <w:rsid w:val="00770896"/>
    <w:rsid w:val="0078096E"/>
    <w:rsid w:val="007859EE"/>
    <w:rsid w:val="00793656"/>
    <w:rsid w:val="007B639E"/>
    <w:rsid w:val="007C176C"/>
    <w:rsid w:val="007C6428"/>
    <w:rsid w:val="007D58C5"/>
    <w:rsid w:val="007E2DC1"/>
    <w:rsid w:val="007F0563"/>
    <w:rsid w:val="007F148D"/>
    <w:rsid w:val="007F7F3F"/>
    <w:rsid w:val="00801D80"/>
    <w:rsid w:val="00802102"/>
    <w:rsid w:val="00805F33"/>
    <w:rsid w:val="00811D8C"/>
    <w:rsid w:val="00812148"/>
    <w:rsid w:val="00814762"/>
    <w:rsid w:val="00820033"/>
    <w:rsid w:val="00822240"/>
    <w:rsid w:val="00823DEE"/>
    <w:rsid w:val="00830881"/>
    <w:rsid w:val="00831559"/>
    <w:rsid w:val="008319FB"/>
    <w:rsid w:val="0083600C"/>
    <w:rsid w:val="00836F4D"/>
    <w:rsid w:val="00841510"/>
    <w:rsid w:val="00841F29"/>
    <w:rsid w:val="0084224F"/>
    <w:rsid w:val="008429CC"/>
    <w:rsid w:val="008453ED"/>
    <w:rsid w:val="00852951"/>
    <w:rsid w:val="00855680"/>
    <w:rsid w:val="00856F42"/>
    <w:rsid w:val="00863747"/>
    <w:rsid w:val="00863B84"/>
    <w:rsid w:val="008656EC"/>
    <w:rsid w:val="00871D45"/>
    <w:rsid w:val="00876D4C"/>
    <w:rsid w:val="0088238F"/>
    <w:rsid w:val="0088675E"/>
    <w:rsid w:val="008870E9"/>
    <w:rsid w:val="00894375"/>
    <w:rsid w:val="008967E3"/>
    <w:rsid w:val="008A37E4"/>
    <w:rsid w:val="008A4DCC"/>
    <w:rsid w:val="008A7BFA"/>
    <w:rsid w:val="008B1843"/>
    <w:rsid w:val="008B20EB"/>
    <w:rsid w:val="008B3B0F"/>
    <w:rsid w:val="008C7327"/>
    <w:rsid w:val="008C7639"/>
    <w:rsid w:val="008D055F"/>
    <w:rsid w:val="008E4FD1"/>
    <w:rsid w:val="008E50B0"/>
    <w:rsid w:val="008E6A01"/>
    <w:rsid w:val="008E7B78"/>
    <w:rsid w:val="008F47C9"/>
    <w:rsid w:val="008F4D48"/>
    <w:rsid w:val="008F5A17"/>
    <w:rsid w:val="00900092"/>
    <w:rsid w:val="009142A7"/>
    <w:rsid w:val="0092162B"/>
    <w:rsid w:val="009247D5"/>
    <w:rsid w:val="00931197"/>
    <w:rsid w:val="00935287"/>
    <w:rsid w:val="00941BF8"/>
    <w:rsid w:val="00944A30"/>
    <w:rsid w:val="009454EB"/>
    <w:rsid w:val="00956324"/>
    <w:rsid w:val="0095731D"/>
    <w:rsid w:val="0096012E"/>
    <w:rsid w:val="009608B0"/>
    <w:rsid w:val="00963C5C"/>
    <w:rsid w:val="0096564D"/>
    <w:rsid w:val="00971C56"/>
    <w:rsid w:val="009726FA"/>
    <w:rsid w:val="00972790"/>
    <w:rsid w:val="009738D1"/>
    <w:rsid w:val="00980F6A"/>
    <w:rsid w:val="009854E3"/>
    <w:rsid w:val="009854EF"/>
    <w:rsid w:val="009869CA"/>
    <w:rsid w:val="0098733B"/>
    <w:rsid w:val="00991A1A"/>
    <w:rsid w:val="00994F6A"/>
    <w:rsid w:val="00995B7F"/>
    <w:rsid w:val="00997126"/>
    <w:rsid w:val="009A3BA2"/>
    <w:rsid w:val="009A620C"/>
    <w:rsid w:val="009A71E6"/>
    <w:rsid w:val="009B0730"/>
    <w:rsid w:val="009B3839"/>
    <w:rsid w:val="009B4E13"/>
    <w:rsid w:val="009C3CE4"/>
    <w:rsid w:val="009C65D4"/>
    <w:rsid w:val="009D033A"/>
    <w:rsid w:val="009D6CC6"/>
    <w:rsid w:val="009E3F91"/>
    <w:rsid w:val="009E4129"/>
    <w:rsid w:val="009E523A"/>
    <w:rsid w:val="009F5F13"/>
    <w:rsid w:val="00A006A3"/>
    <w:rsid w:val="00A02C8D"/>
    <w:rsid w:val="00A11795"/>
    <w:rsid w:val="00A225DF"/>
    <w:rsid w:val="00A22643"/>
    <w:rsid w:val="00A23439"/>
    <w:rsid w:val="00A24C43"/>
    <w:rsid w:val="00A30906"/>
    <w:rsid w:val="00A31380"/>
    <w:rsid w:val="00A40564"/>
    <w:rsid w:val="00A410BE"/>
    <w:rsid w:val="00A42770"/>
    <w:rsid w:val="00A513AD"/>
    <w:rsid w:val="00A610F1"/>
    <w:rsid w:val="00A64E69"/>
    <w:rsid w:val="00A654DE"/>
    <w:rsid w:val="00A67644"/>
    <w:rsid w:val="00A708BE"/>
    <w:rsid w:val="00A70FF0"/>
    <w:rsid w:val="00A71B49"/>
    <w:rsid w:val="00A72294"/>
    <w:rsid w:val="00A749A6"/>
    <w:rsid w:val="00A816DF"/>
    <w:rsid w:val="00A8198B"/>
    <w:rsid w:val="00A84423"/>
    <w:rsid w:val="00A85C07"/>
    <w:rsid w:val="00A90AD6"/>
    <w:rsid w:val="00AA40AE"/>
    <w:rsid w:val="00AA5522"/>
    <w:rsid w:val="00AA6FD9"/>
    <w:rsid w:val="00AB67E4"/>
    <w:rsid w:val="00AD24AD"/>
    <w:rsid w:val="00AD6C3F"/>
    <w:rsid w:val="00AE34FB"/>
    <w:rsid w:val="00AE5526"/>
    <w:rsid w:val="00AE776F"/>
    <w:rsid w:val="00AF222D"/>
    <w:rsid w:val="00B01E6A"/>
    <w:rsid w:val="00B06E9F"/>
    <w:rsid w:val="00B0747B"/>
    <w:rsid w:val="00B1293A"/>
    <w:rsid w:val="00B13CE2"/>
    <w:rsid w:val="00B17B5D"/>
    <w:rsid w:val="00B21BC9"/>
    <w:rsid w:val="00B23CDE"/>
    <w:rsid w:val="00B25AC0"/>
    <w:rsid w:val="00B30720"/>
    <w:rsid w:val="00B34884"/>
    <w:rsid w:val="00B35634"/>
    <w:rsid w:val="00B45CF6"/>
    <w:rsid w:val="00B51A39"/>
    <w:rsid w:val="00B57626"/>
    <w:rsid w:val="00B631EA"/>
    <w:rsid w:val="00B70BFC"/>
    <w:rsid w:val="00B76548"/>
    <w:rsid w:val="00B76805"/>
    <w:rsid w:val="00B807E6"/>
    <w:rsid w:val="00B832B3"/>
    <w:rsid w:val="00B84CF4"/>
    <w:rsid w:val="00B84D55"/>
    <w:rsid w:val="00B871E8"/>
    <w:rsid w:val="00B9131E"/>
    <w:rsid w:val="00B96A04"/>
    <w:rsid w:val="00BB011C"/>
    <w:rsid w:val="00BB1CF1"/>
    <w:rsid w:val="00BB7D6C"/>
    <w:rsid w:val="00BC02AE"/>
    <w:rsid w:val="00BC186B"/>
    <w:rsid w:val="00BC2959"/>
    <w:rsid w:val="00BC2C71"/>
    <w:rsid w:val="00BC5174"/>
    <w:rsid w:val="00BC58CC"/>
    <w:rsid w:val="00BC59DC"/>
    <w:rsid w:val="00BC730E"/>
    <w:rsid w:val="00BD6DD6"/>
    <w:rsid w:val="00BE1E0A"/>
    <w:rsid w:val="00BE5CE0"/>
    <w:rsid w:val="00BE5E68"/>
    <w:rsid w:val="00BE5F00"/>
    <w:rsid w:val="00BE6C00"/>
    <w:rsid w:val="00BE6E11"/>
    <w:rsid w:val="00BF1F48"/>
    <w:rsid w:val="00BF227B"/>
    <w:rsid w:val="00BF5B1A"/>
    <w:rsid w:val="00C114A5"/>
    <w:rsid w:val="00C1293F"/>
    <w:rsid w:val="00C1462C"/>
    <w:rsid w:val="00C158FD"/>
    <w:rsid w:val="00C16F3D"/>
    <w:rsid w:val="00C21097"/>
    <w:rsid w:val="00C247EB"/>
    <w:rsid w:val="00C37CAB"/>
    <w:rsid w:val="00C37E82"/>
    <w:rsid w:val="00C43480"/>
    <w:rsid w:val="00C5179C"/>
    <w:rsid w:val="00C53CC3"/>
    <w:rsid w:val="00C53FEF"/>
    <w:rsid w:val="00C56B9F"/>
    <w:rsid w:val="00C56FFF"/>
    <w:rsid w:val="00C5720A"/>
    <w:rsid w:val="00C6051C"/>
    <w:rsid w:val="00C62540"/>
    <w:rsid w:val="00C71A7B"/>
    <w:rsid w:val="00C739BB"/>
    <w:rsid w:val="00C75B62"/>
    <w:rsid w:val="00C80843"/>
    <w:rsid w:val="00C90A91"/>
    <w:rsid w:val="00C926C2"/>
    <w:rsid w:val="00C944D7"/>
    <w:rsid w:val="00C94933"/>
    <w:rsid w:val="00C9764C"/>
    <w:rsid w:val="00CA0289"/>
    <w:rsid w:val="00CB02DF"/>
    <w:rsid w:val="00CB1FEE"/>
    <w:rsid w:val="00CB3BEA"/>
    <w:rsid w:val="00CB4A6C"/>
    <w:rsid w:val="00CB7201"/>
    <w:rsid w:val="00CD0720"/>
    <w:rsid w:val="00CD2701"/>
    <w:rsid w:val="00CE2D60"/>
    <w:rsid w:val="00CE43C6"/>
    <w:rsid w:val="00CE5C85"/>
    <w:rsid w:val="00CE6D0A"/>
    <w:rsid w:val="00CF04F0"/>
    <w:rsid w:val="00CF5164"/>
    <w:rsid w:val="00D00089"/>
    <w:rsid w:val="00D00AF1"/>
    <w:rsid w:val="00D02B04"/>
    <w:rsid w:val="00D05D87"/>
    <w:rsid w:val="00D102C3"/>
    <w:rsid w:val="00D304DA"/>
    <w:rsid w:val="00D32110"/>
    <w:rsid w:val="00D32CF7"/>
    <w:rsid w:val="00D35F03"/>
    <w:rsid w:val="00D37589"/>
    <w:rsid w:val="00D4394E"/>
    <w:rsid w:val="00D46E22"/>
    <w:rsid w:val="00D5066A"/>
    <w:rsid w:val="00D512AC"/>
    <w:rsid w:val="00D53D15"/>
    <w:rsid w:val="00D55A4F"/>
    <w:rsid w:val="00D6183A"/>
    <w:rsid w:val="00D6187A"/>
    <w:rsid w:val="00D61F08"/>
    <w:rsid w:val="00D63913"/>
    <w:rsid w:val="00D6395D"/>
    <w:rsid w:val="00D66607"/>
    <w:rsid w:val="00D762A4"/>
    <w:rsid w:val="00D765A0"/>
    <w:rsid w:val="00D8012F"/>
    <w:rsid w:val="00D808C9"/>
    <w:rsid w:val="00D809F3"/>
    <w:rsid w:val="00D82C3A"/>
    <w:rsid w:val="00D856FB"/>
    <w:rsid w:val="00D91BC8"/>
    <w:rsid w:val="00D94D11"/>
    <w:rsid w:val="00D95A2D"/>
    <w:rsid w:val="00D95B62"/>
    <w:rsid w:val="00D9660A"/>
    <w:rsid w:val="00DA331A"/>
    <w:rsid w:val="00DA39E8"/>
    <w:rsid w:val="00DA56D2"/>
    <w:rsid w:val="00DB38F2"/>
    <w:rsid w:val="00DB48E7"/>
    <w:rsid w:val="00DB792E"/>
    <w:rsid w:val="00DC4C2A"/>
    <w:rsid w:val="00DC5BB5"/>
    <w:rsid w:val="00DC7476"/>
    <w:rsid w:val="00DD1145"/>
    <w:rsid w:val="00DD4D24"/>
    <w:rsid w:val="00DE2DD8"/>
    <w:rsid w:val="00DE3EBC"/>
    <w:rsid w:val="00DE4422"/>
    <w:rsid w:val="00DE443E"/>
    <w:rsid w:val="00DE7F27"/>
    <w:rsid w:val="00DF27B2"/>
    <w:rsid w:val="00E02E9A"/>
    <w:rsid w:val="00E03DDA"/>
    <w:rsid w:val="00E05D79"/>
    <w:rsid w:val="00E1590C"/>
    <w:rsid w:val="00E17B4B"/>
    <w:rsid w:val="00E2425E"/>
    <w:rsid w:val="00E251C1"/>
    <w:rsid w:val="00E26B10"/>
    <w:rsid w:val="00E320C5"/>
    <w:rsid w:val="00E337AF"/>
    <w:rsid w:val="00E33AAE"/>
    <w:rsid w:val="00E4158D"/>
    <w:rsid w:val="00E41ADD"/>
    <w:rsid w:val="00E433BA"/>
    <w:rsid w:val="00E47B34"/>
    <w:rsid w:val="00E54D78"/>
    <w:rsid w:val="00E66EEA"/>
    <w:rsid w:val="00E72C60"/>
    <w:rsid w:val="00E74361"/>
    <w:rsid w:val="00E77B61"/>
    <w:rsid w:val="00E85390"/>
    <w:rsid w:val="00E91010"/>
    <w:rsid w:val="00E96964"/>
    <w:rsid w:val="00EA2A54"/>
    <w:rsid w:val="00EB3C71"/>
    <w:rsid w:val="00EC613D"/>
    <w:rsid w:val="00ED34E4"/>
    <w:rsid w:val="00EE1DA3"/>
    <w:rsid w:val="00EE5C89"/>
    <w:rsid w:val="00EF2272"/>
    <w:rsid w:val="00EF292F"/>
    <w:rsid w:val="00EF7191"/>
    <w:rsid w:val="00F0217D"/>
    <w:rsid w:val="00F13229"/>
    <w:rsid w:val="00F165C6"/>
    <w:rsid w:val="00F208C2"/>
    <w:rsid w:val="00F20E56"/>
    <w:rsid w:val="00F23742"/>
    <w:rsid w:val="00F31F8F"/>
    <w:rsid w:val="00F335A6"/>
    <w:rsid w:val="00F33947"/>
    <w:rsid w:val="00F34DE4"/>
    <w:rsid w:val="00F351A7"/>
    <w:rsid w:val="00F35F4D"/>
    <w:rsid w:val="00F3736B"/>
    <w:rsid w:val="00F50FE2"/>
    <w:rsid w:val="00F54294"/>
    <w:rsid w:val="00F549BF"/>
    <w:rsid w:val="00F60CDD"/>
    <w:rsid w:val="00F702CB"/>
    <w:rsid w:val="00F702E8"/>
    <w:rsid w:val="00F70DF1"/>
    <w:rsid w:val="00F71297"/>
    <w:rsid w:val="00F74288"/>
    <w:rsid w:val="00F7594C"/>
    <w:rsid w:val="00F86755"/>
    <w:rsid w:val="00F941B2"/>
    <w:rsid w:val="00F94218"/>
    <w:rsid w:val="00F9482B"/>
    <w:rsid w:val="00F94919"/>
    <w:rsid w:val="00FA4041"/>
    <w:rsid w:val="00FA64CB"/>
    <w:rsid w:val="00FB32AB"/>
    <w:rsid w:val="00FB5D83"/>
    <w:rsid w:val="00FB62D4"/>
    <w:rsid w:val="00FB7E94"/>
    <w:rsid w:val="00FC1767"/>
    <w:rsid w:val="00FC4D2F"/>
    <w:rsid w:val="00FD2105"/>
    <w:rsid w:val="00FD2B59"/>
    <w:rsid w:val="00FE12A7"/>
    <w:rsid w:val="00FF0405"/>
    <w:rsid w:val="00FF132C"/>
    <w:rsid w:val="00FF4B6B"/>
    <w:rsid w:val="00FF6040"/>
    <w:rsid w:val="00FF6C8E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880A90-C020-8745-946E-EA3708F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6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0563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563"/>
    <w:pPr>
      <w:keepNext/>
      <w:keepLines/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74C3C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semiHidden/>
    <w:rsid w:val="00374C3C"/>
    <w:pPr>
      <w:tabs>
        <w:tab w:val="right" w:leader="dot" w:pos="8296"/>
      </w:tabs>
      <w:ind w:leftChars="178" w:left="480" w:hangingChars="22" w:hanging="53"/>
    </w:pPr>
  </w:style>
  <w:style w:type="paragraph" w:styleId="TOC3">
    <w:name w:val="toc 3"/>
    <w:basedOn w:val="a"/>
    <w:next w:val="a"/>
    <w:autoRedefine/>
    <w:semiHidden/>
    <w:rsid w:val="00374C3C"/>
    <w:pPr>
      <w:tabs>
        <w:tab w:val="right" w:leader="dot" w:pos="8296"/>
      </w:tabs>
      <w:ind w:leftChars="400" w:left="960" w:firstLineChars="13" w:firstLine="31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="420"/>
    </w:pPr>
  </w:style>
  <w:style w:type="character" w:customStyle="1" w:styleId="a9">
    <w:name w:val="无间隔 字符"/>
    <w:link w:val="aa"/>
    <w:uiPriority w:val="1"/>
    <w:locked/>
    <w:rsid w:val="00D32CF7"/>
    <w:rPr>
      <w:rFonts w:ascii="Calibri" w:eastAsia="宋体" w:hAnsi="Calibri" w:cs="Arial"/>
      <w:sz w:val="22"/>
      <w:szCs w:val="22"/>
    </w:rPr>
  </w:style>
  <w:style w:type="paragraph" w:styleId="aa">
    <w:name w:val="No Spacing"/>
    <w:link w:val="a9"/>
    <w:uiPriority w:val="1"/>
    <w:qFormat/>
    <w:rsid w:val="00D32CF7"/>
    <w:rPr>
      <w:rFonts w:ascii="Calibri" w:hAnsi="Calibri" w:cs="Arial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32CF7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D32CF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9B0730"/>
    <w:rPr>
      <w:kern w:val="2"/>
      <w:sz w:val="18"/>
      <w:szCs w:val="18"/>
    </w:rPr>
  </w:style>
  <w:style w:type="character" w:customStyle="1" w:styleId="40">
    <w:name w:val="标题 4 字符"/>
    <w:link w:val="4"/>
    <w:uiPriority w:val="9"/>
    <w:rsid w:val="007F056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link w:val="HTML"/>
    <w:uiPriority w:val="99"/>
    <w:rsid w:val="00C926C2"/>
    <w:rPr>
      <w:rFonts w:ascii="宋体" w:hAnsi="宋体" w:cs="宋体"/>
      <w:sz w:val="24"/>
      <w:szCs w:val="24"/>
    </w:rPr>
  </w:style>
  <w:style w:type="character" w:styleId="ad">
    <w:name w:val="annotation reference"/>
    <w:uiPriority w:val="99"/>
    <w:semiHidden/>
    <w:unhideWhenUsed/>
    <w:rsid w:val="00B832B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832B3"/>
    <w:pPr>
      <w:jc w:val="left"/>
    </w:pPr>
  </w:style>
  <w:style w:type="character" w:customStyle="1" w:styleId="af">
    <w:name w:val="批注文字 字符"/>
    <w:link w:val="ae"/>
    <w:uiPriority w:val="99"/>
    <w:semiHidden/>
    <w:rsid w:val="00B832B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32B3"/>
    <w:rPr>
      <w:b/>
      <w:bCs/>
    </w:rPr>
  </w:style>
  <w:style w:type="character" w:customStyle="1" w:styleId="af1">
    <w:name w:val="批注主题 字符"/>
    <w:link w:val="af0"/>
    <w:uiPriority w:val="99"/>
    <w:semiHidden/>
    <w:rsid w:val="00B832B3"/>
    <w:rPr>
      <w:b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B23CDE"/>
    <w:pPr>
      <w:ind w:firstLine="420"/>
    </w:pPr>
  </w:style>
  <w:style w:type="table" w:styleId="af3">
    <w:name w:val="Table Grid"/>
    <w:basedOn w:val="a1"/>
    <w:uiPriority w:val="59"/>
    <w:qFormat/>
    <w:rsid w:val="008B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5991;&#26723;&#27169;&#26495;&#65288;&#20840;&#22871;&#65289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EBA8-2B88-E940-A4BC-B49659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D:\软件开发文档模板（全套）\三、需求规格说明书.dot</Template>
  <TotalTime>0</TotalTime>
  <Pages>12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需求规格说明书</vt:lpstr>
      <vt:lpstr>三、需求规格说明书</vt:lpstr>
    </vt:vector>
  </TitlesOfParts>
  <Company>北京北大天正科技发展有限公司</Company>
  <LinksUpToDate>false</LinksUpToDate>
  <CharactersWithSpaces>5869</CharactersWithSpaces>
  <SharedDoc>false</SharedDoc>
  <HLinks>
    <vt:vector size="156" baseType="variant">
      <vt:variant>
        <vt:i4>1835065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_Toc38058620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_Toc38058619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_Toc38058618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_Toc38058617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_Toc38058616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_Toc38058615</vt:lpwstr>
      </vt:variant>
      <vt:variant>
        <vt:i4>1572922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_Toc38058614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_Toc38058613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_Toc38058612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_Toc38058611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_Toc38058610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_Toc38058609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_Toc38058608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_Toc38058607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_Toc38058606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_Toc38058605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_Toc38058604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_Toc38058603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_Toc38058602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_Toc38058601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_Toc38058600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_Toc38058599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_Toc38058598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_Toc38058597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_Toc38058596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_Toc38058595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文件解析服务端模块</dc:subject>
  <dc:creator>Yves</dc:creator>
  <cp:keywords/>
  <cp:lastModifiedBy>郭 超</cp:lastModifiedBy>
  <cp:revision>2</cp:revision>
  <cp:lastPrinted>2001-02-09T04:16:00Z</cp:lastPrinted>
  <dcterms:created xsi:type="dcterms:W3CDTF">2020-05-14T03:46:00Z</dcterms:created>
  <dcterms:modified xsi:type="dcterms:W3CDTF">2020-05-14T03:46:00Z</dcterms:modified>
</cp:coreProperties>
</file>